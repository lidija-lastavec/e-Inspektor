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bookmarkStart w:id="0" w:name="_GoBack"/>
      <w:bookmarkEnd w:id="0"/>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F22C02" w:rsidP="0089666C">
      <w:pPr>
        <w:jc w:val="right"/>
        <w:rPr>
          <w:rFonts w:ascii="Calibri" w:hAnsi="Calibri" w:cs="Calibri"/>
          <w:b/>
          <w:sz w:val="32"/>
          <w:szCs w:val="32"/>
        </w:rPr>
      </w:pPr>
      <w:r>
        <w:rPr>
          <w:rFonts w:ascii="Calibri" w:hAnsi="Calibri" w:cs="Calibri"/>
          <w:b/>
          <w:sz w:val="32"/>
          <w:szCs w:val="32"/>
        </w:rPr>
        <w:t>PB_22</w:t>
      </w:r>
      <w:r w:rsidR="0089666C">
        <w:rPr>
          <w:rFonts w:ascii="Calibri" w:hAnsi="Calibri" w:cs="Calibri"/>
          <w:b/>
          <w:sz w:val="32"/>
          <w:szCs w:val="32"/>
        </w:rPr>
        <w:t xml:space="preserve"> </w:t>
      </w:r>
      <w:r>
        <w:rPr>
          <w:rFonts w:ascii="Calibri" w:hAnsi="Calibri" w:cs="Calibri"/>
          <w:b/>
          <w:sz w:val="32"/>
          <w:szCs w:val="32"/>
        </w:rPr>
        <w:t>Popis ekrana aplikacije</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 xml:space="preserve">Verzija </w:t>
      </w:r>
      <w:r w:rsidR="00F22C02">
        <w:rPr>
          <w:rFonts w:ascii="Calibri" w:hAnsi="Calibri" w:cs="Calibri"/>
          <w:b/>
          <w:sz w:val="32"/>
          <w:szCs w:val="32"/>
        </w:rPr>
        <w:t>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6B1CD3" w:rsidP="006B1CD3">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w:t>
            </w:r>
            <w:r w:rsidR="0089666C" w:rsidRPr="0089666C">
              <w:rPr>
                <w:rFonts w:ascii="Calibri" w:hAnsi="Calibri" w:cs="Calibri"/>
                <w:sz w:val="16"/>
                <w:szCs w:val="16"/>
                <w:lang w:eastAsia="en-US"/>
              </w:rPr>
              <w:t>.0</w:t>
            </w:r>
            <w:r>
              <w:rPr>
                <w:rFonts w:ascii="Calibri" w:hAnsi="Calibri" w:cs="Calibri"/>
                <w:sz w:val="16"/>
                <w:szCs w:val="16"/>
                <w:lang w:eastAsia="en-US"/>
              </w:rPr>
              <w:t>4</w:t>
            </w:r>
            <w:r w:rsidR="0089666C" w:rsidRPr="0089666C">
              <w:rPr>
                <w:rFonts w:ascii="Calibri" w:hAnsi="Calibri" w:cs="Calibri"/>
                <w:sz w:val="16"/>
                <w:szCs w:val="16"/>
                <w:lang w:eastAsia="en-US"/>
              </w:rPr>
              <w:t>.2014.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1" w:name="_Toc436203377"/>
    <w:bookmarkStart w:id="2" w:name="_Toc452813577"/>
    <w:p w:rsidR="00925F13"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7603568" w:history="1">
        <w:r w:rsidR="00925F13" w:rsidRPr="00AD43C6">
          <w:rPr>
            <w:rStyle w:val="Hyperlink"/>
            <w:rFonts w:cstheme="minorHAnsi"/>
            <w:noProof/>
          </w:rPr>
          <w:t>1.</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Opis</w:t>
        </w:r>
        <w:r w:rsidR="00925F13">
          <w:rPr>
            <w:noProof/>
            <w:webHidden/>
          </w:rPr>
          <w:tab/>
        </w:r>
        <w:r w:rsidR="00925F13">
          <w:rPr>
            <w:noProof/>
            <w:webHidden/>
          </w:rPr>
          <w:fldChar w:fldCharType="begin"/>
        </w:r>
        <w:r w:rsidR="00925F13">
          <w:rPr>
            <w:noProof/>
            <w:webHidden/>
          </w:rPr>
          <w:instrText xml:space="preserve"> PAGEREF _Toc387603568 \h </w:instrText>
        </w:r>
        <w:r w:rsidR="00925F13">
          <w:rPr>
            <w:noProof/>
            <w:webHidden/>
          </w:rPr>
        </w:r>
        <w:r w:rsidR="00925F13">
          <w:rPr>
            <w:noProof/>
            <w:webHidden/>
          </w:rPr>
          <w:fldChar w:fldCharType="separate"/>
        </w:r>
        <w:r w:rsidR="00F44AB1">
          <w:rPr>
            <w:noProof/>
            <w:webHidden/>
          </w:rPr>
          <w:t>4</w:t>
        </w:r>
        <w:r w:rsidR="00925F13">
          <w:rPr>
            <w:noProof/>
            <w:webHidden/>
          </w:rPr>
          <w:fldChar w:fldCharType="end"/>
        </w:r>
      </w:hyperlink>
    </w:p>
    <w:p w:rsidR="00925F13" w:rsidRDefault="00027CCB">
      <w:pPr>
        <w:pStyle w:val="TOC1"/>
        <w:tabs>
          <w:tab w:val="left" w:pos="432"/>
        </w:tabs>
        <w:rPr>
          <w:rFonts w:asciiTheme="minorHAnsi" w:eastAsiaTheme="minorEastAsia" w:hAnsiTheme="minorHAnsi" w:cstheme="minorBidi"/>
          <w:noProof/>
          <w:sz w:val="22"/>
          <w:szCs w:val="22"/>
          <w:lang w:val="en-US"/>
        </w:rPr>
      </w:pPr>
      <w:hyperlink w:anchor="_Toc387603569" w:history="1">
        <w:r w:rsidR="00925F13" w:rsidRPr="00AD43C6">
          <w:rPr>
            <w:rStyle w:val="Hyperlink"/>
            <w:rFonts w:cstheme="minorHAnsi"/>
            <w:noProof/>
          </w:rPr>
          <w:t>2.</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Ekrani u aplikaciji</w:t>
        </w:r>
        <w:r w:rsidR="00925F13">
          <w:rPr>
            <w:noProof/>
            <w:webHidden/>
          </w:rPr>
          <w:tab/>
        </w:r>
        <w:r w:rsidR="00925F13">
          <w:rPr>
            <w:noProof/>
            <w:webHidden/>
          </w:rPr>
          <w:fldChar w:fldCharType="begin"/>
        </w:r>
        <w:r w:rsidR="00925F13">
          <w:rPr>
            <w:noProof/>
            <w:webHidden/>
          </w:rPr>
          <w:instrText xml:space="preserve"> PAGEREF _Toc387603569 \h </w:instrText>
        </w:r>
        <w:r w:rsidR="00925F13">
          <w:rPr>
            <w:noProof/>
            <w:webHidden/>
          </w:rPr>
        </w:r>
        <w:r w:rsidR="00925F13">
          <w:rPr>
            <w:noProof/>
            <w:webHidden/>
          </w:rPr>
          <w:fldChar w:fldCharType="separate"/>
        </w:r>
        <w:r w:rsidR="00F44AB1">
          <w:rPr>
            <w:noProof/>
            <w:webHidden/>
          </w:rPr>
          <w:t>4</w:t>
        </w:r>
        <w:r w:rsidR="00925F13">
          <w:rPr>
            <w:noProof/>
            <w:webHidden/>
          </w:rPr>
          <w:fldChar w:fldCharType="end"/>
        </w:r>
      </w:hyperlink>
    </w:p>
    <w:p w:rsidR="00925F13" w:rsidRDefault="00027CCB">
      <w:pPr>
        <w:pStyle w:val="TOC1"/>
        <w:tabs>
          <w:tab w:val="left" w:pos="432"/>
        </w:tabs>
        <w:rPr>
          <w:rFonts w:asciiTheme="minorHAnsi" w:eastAsiaTheme="minorEastAsia" w:hAnsiTheme="minorHAnsi" w:cstheme="minorBidi"/>
          <w:noProof/>
          <w:sz w:val="22"/>
          <w:szCs w:val="22"/>
          <w:lang w:val="en-US"/>
        </w:rPr>
      </w:pPr>
      <w:hyperlink w:anchor="_Toc387603570" w:history="1">
        <w:r w:rsidR="00925F13" w:rsidRPr="00AD43C6">
          <w:rPr>
            <w:rStyle w:val="Hyperlink"/>
            <w:rFonts w:cstheme="minorHAnsi"/>
            <w:noProof/>
          </w:rPr>
          <w:t>3.</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Ekrani</w:t>
        </w:r>
        <w:r w:rsidR="00925F13">
          <w:rPr>
            <w:noProof/>
            <w:webHidden/>
          </w:rPr>
          <w:tab/>
        </w:r>
        <w:r w:rsidR="00925F13">
          <w:rPr>
            <w:noProof/>
            <w:webHidden/>
          </w:rPr>
          <w:fldChar w:fldCharType="begin"/>
        </w:r>
        <w:r w:rsidR="00925F13">
          <w:rPr>
            <w:noProof/>
            <w:webHidden/>
          </w:rPr>
          <w:instrText xml:space="preserve"> PAGEREF _Toc387603570 \h </w:instrText>
        </w:r>
        <w:r w:rsidR="00925F13">
          <w:rPr>
            <w:noProof/>
            <w:webHidden/>
          </w:rPr>
        </w:r>
        <w:r w:rsidR="00925F13">
          <w:rPr>
            <w:noProof/>
            <w:webHidden/>
          </w:rPr>
          <w:fldChar w:fldCharType="separate"/>
        </w:r>
        <w:r w:rsidR="00F44AB1">
          <w:rPr>
            <w:noProof/>
            <w:webHidden/>
          </w:rPr>
          <w:t>4</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1" w:history="1">
        <w:r w:rsidR="00925F13" w:rsidRPr="00AD43C6">
          <w:rPr>
            <w:rStyle w:val="Hyperlink"/>
            <w:rFonts w:cstheme="minorHAnsi"/>
            <w:bCs/>
            <w:noProof/>
          </w:rPr>
          <w:t>3.1</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EK001 – Ekran za unos korisničkog imena i zaporke</w:t>
        </w:r>
        <w:r w:rsidR="00925F13">
          <w:rPr>
            <w:noProof/>
            <w:webHidden/>
          </w:rPr>
          <w:tab/>
        </w:r>
        <w:r w:rsidR="00925F13">
          <w:rPr>
            <w:noProof/>
            <w:webHidden/>
          </w:rPr>
          <w:fldChar w:fldCharType="begin"/>
        </w:r>
        <w:r w:rsidR="00925F13">
          <w:rPr>
            <w:noProof/>
            <w:webHidden/>
          </w:rPr>
          <w:instrText xml:space="preserve"> PAGEREF _Toc387603571 \h </w:instrText>
        </w:r>
        <w:r w:rsidR="00925F13">
          <w:rPr>
            <w:noProof/>
            <w:webHidden/>
          </w:rPr>
        </w:r>
        <w:r w:rsidR="00925F13">
          <w:rPr>
            <w:noProof/>
            <w:webHidden/>
          </w:rPr>
          <w:fldChar w:fldCharType="separate"/>
        </w:r>
        <w:r w:rsidR="00F44AB1">
          <w:rPr>
            <w:noProof/>
            <w:webHidden/>
          </w:rPr>
          <w:t>4</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2" w:history="1">
        <w:r w:rsidR="00925F13" w:rsidRPr="00AD43C6">
          <w:rPr>
            <w:rStyle w:val="Hyperlink"/>
            <w:rFonts w:cstheme="minorHAnsi"/>
            <w:bCs/>
            <w:noProof/>
          </w:rPr>
          <w:t>3.2</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EK002 – Pop-up ekran za prikaz poruka iz sustava</w:t>
        </w:r>
        <w:r w:rsidR="00925F13">
          <w:rPr>
            <w:noProof/>
            <w:webHidden/>
          </w:rPr>
          <w:tab/>
        </w:r>
        <w:r w:rsidR="00925F13">
          <w:rPr>
            <w:noProof/>
            <w:webHidden/>
          </w:rPr>
          <w:fldChar w:fldCharType="begin"/>
        </w:r>
        <w:r w:rsidR="00925F13">
          <w:rPr>
            <w:noProof/>
            <w:webHidden/>
          </w:rPr>
          <w:instrText xml:space="preserve"> PAGEREF _Toc387603572 \h </w:instrText>
        </w:r>
        <w:r w:rsidR="00925F13">
          <w:rPr>
            <w:noProof/>
            <w:webHidden/>
          </w:rPr>
        </w:r>
        <w:r w:rsidR="00925F13">
          <w:rPr>
            <w:noProof/>
            <w:webHidden/>
          </w:rPr>
          <w:fldChar w:fldCharType="separate"/>
        </w:r>
        <w:r w:rsidR="00F44AB1">
          <w:rPr>
            <w:noProof/>
            <w:webHidden/>
          </w:rPr>
          <w:t>5</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3" w:history="1">
        <w:r w:rsidR="00925F13" w:rsidRPr="00AD43C6">
          <w:rPr>
            <w:rStyle w:val="Hyperlink"/>
            <w:rFonts w:cstheme="minorHAnsi"/>
            <w:bCs/>
            <w:noProof/>
          </w:rPr>
          <w:t>3.3</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EK003 – Izbornici I. razine</w:t>
        </w:r>
        <w:r w:rsidR="00925F13">
          <w:rPr>
            <w:noProof/>
            <w:webHidden/>
          </w:rPr>
          <w:tab/>
        </w:r>
        <w:r w:rsidR="00925F13">
          <w:rPr>
            <w:noProof/>
            <w:webHidden/>
          </w:rPr>
          <w:fldChar w:fldCharType="begin"/>
        </w:r>
        <w:r w:rsidR="00925F13">
          <w:rPr>
            <w:noProof/>
            <w:webHidden/>
          </w:rPr>
          <w:instrText xml:space="preserve"> PAGEREF _Toc387603573 \h </w:instrText>
        </w:r>
        <w:r w:rsidR="00925F13">
          <w:rPr>
            <w:noProof/>
            <w:webHidden/>
          </w:rPr>
        </w:r>
        <w:r w:rsidR="00925F13">
          <w:rPr>
            <w:noProof/>
            <w:webHidden/>
          </w:rPr>
          <w:fldChar w:fldCharType="separate"/>
        </w:r>
        <w:r w:rsidR="00F44AB1">
          <w:rPr>
            <w:noProof/>
            <w:webHidden/>
          </w:rPr>
          <w:t>5</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4" w:history="1">
        <w:r w:rsidR="00925F13" w:rsidRPr="00AD43C6">
          <w:rPr>
            <w:rStyle w:val="Hyperlink"/>
            <w:rFonts w:cstheme="minorHAnsi"/>
            <w:bCs/>
            <w:noProof/>
          </w:rPr>
          <w:t>3.4</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EK004 – Osnovni ekran VIES registra</w:t>
        </w:r>
        <w:r w:rsidR="00925F13">
          <w:rPr>
            <w:noProof/>
            <w:webHidden/>
          </w:rPr>
          <w:tab/>
        </w:r>
        <w:r w:rsidR="00925F13">
          <w:rPr>
            <w:noProof/>
            <w:webHidden/>
          </w:rPr>
          <w:fldChar w:fldCharType="begin"/>
        </w:r>
        <w:r w:rsidR="00925F13">
          <w:rPr>
            <w:noProof/>
            <w:webHidden/>
          </w:rPr>
          <w:instrText xml:space="preserve"> PAGEREF _Toc387603574 \h </w:instrText>
        </w:r>
        <w:r w:rsidR="00925F13">
          <w:rPr>
            <w:noProof/>
            <w:webHidden/>
          </w:rPr>
        </w:r>
        <w:r w:rsidR="00925F13">
          <w:rPr>
            <w:noProof/>
            <w:webHidden/>
          </w:rPr>
          <w:fldChar w:fldCharType="separate"/>
        </w:r>
        <w:r w:rsidR="00F44AB1">
          <w:rPr>
            <w:noProof/>
            <w:webHidden/>
          </w:rPr>
          <w:t>6</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5" w:history="1">
        <w:r w:rsidR="00925F13" w:rsidRPr="00AD43C6">
          <w:rPr>
            <w:rStyle w:val="Hyperlink"/>
            <w:rFonts w:cstheme="minorHAnsi"/>
            <w:bCs/>
            <w:noProof/>
          </w:rPr>
          <w:t>3.5</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EK005 – Ekran s detaljnim podacima o poreznom obvezniku (za unos novog obveznika)</w:t>
        </w:r>
        <w:r w:rsidR="00925F13">
          <w:rPr>
            <w:noProof/>
            <w:webHidden/>
          </w:rPr>
          <w:tab/>
        </w:r>
        <w:r w:rsidR="00925F13">
          <w:rPr>
            <w:noProof/>
            <w:webHidden/>
          </w:rPr>
          <w:fldChar w:fldCharType="begin"/>
        </w:r>
        <w:r w:rsidR="00925F13">
          <w:rPr>
            <w:noProof/>
            <w:webHidden/>
          </w:rPr>
          <w:instrText xml:space="preserve"> PAGEREF _Toc387603575 \h </w:instrText>
        </w:r>
        <w:r w:rsidR="00925F13">
          <w:rPr>
            <w:noProof/>
            <w:webHidden/>
          </w:rPr>
        </w:r>
        <w:r w:rsidR="00925F13">
          <w:rPr>
            <w:noProof/>
            <w:webHidden/>
          </w:rPr>
          <w:fldChar w:fldCharType="separate"/>
        </w:r>
        <w:r w:rsidR="00F44AB1">
          <w:rPr>
            <w:noProof/>
            <w:webHidden/>
          </w:rPr>
          <w:t>6</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6" w:history="1">
        <w:r w:rsidR="00925F13" w:rsidRPr="00AD43C6">
          <w:rPr>
            <w:rStyle w:val="Hyperlink"/>
            <w:rFonts w:cstheme="minorHAnsi"/>
            <w:bCs/>
            <w:noProof/>
          </w:rPr>
          <w:t>3.6</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EK005a – Ekran s detaljnim podacima o poreznom obvezniku (ažuriranje)</w:t>
        </w:r>
        <w:r w:rsidR="00925F13">
          <w:rPr>
            <w:noProof/>
            <w:webHidden/>
          </w:rPr>
          <w:tab/>
        </w:r>
        <w:r w:rsidR="00925F13">
          <w:rPr>
            <w:noProof/>
            <w:webHidden/>
          </w:rPr>
          <w:fldChar w:fldCharType="begin"/>
        </w:r>
        <w:r w:rsidR="00925F13">
          <w:rPr>
            <w:noProof/>
            <w:webHidden/>
          </w:rPr>
          <w:instrText xml:space="preserve"> PAGEREF _Toc387603576 \h </w:instrText>
        </w:r>
        <w:r w:rsidR="00925F13">
          <w:rPr>
            <w:noProof/>
            <w:webHidden/>
          </w:rPr>
        </w:r>
        <w:r w:rsidR="00925F13">
          <w:rPr>
            <w:noProof/>
            <w:webHidden/>
          </w:rPr>
          <w:fldChar w:fldCharType="separate"/>
        </w:r>
        <w:r w:rsidR="00F44AB1">
          <w:rPr>
            <w:noProof/>
            <w:webHidden/>
          </w:rPr>
          <w:t>7</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7" w:history="1">
        <w:r w:rsidR="00925F13" w:rsidRPr="00AD43C6">
          <w:rPr>
            <w:rStyle w:val="Hyperlink"/>
            <w:rFonts w:cstheme="minorHAnsi"/>
            <w:bCs/>
            <w:noProof/>
          </w:rPr>
          <w:t>3.7</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EK006 – Osnovni izbornik šifarnika</w:t>
        </w:r>
        <w:r w:rsidR="00925F13">
          <w:rPr>
            <w:noProof/>
            <w:webHidden/>
          </w:rPr>
          <w:tab/>
        </w:r>
        <w:r w:rsidR="00925F13">
          <w:rPr>
            <w:noProof/>
            <w:webHidden/>
          </w:rPr>
          <w:fldChar w:fldCharType="begin"/>
        </w:r>
        <w:r w:rsidR="00925F13">
          <w:rPr>
            <w:noProof/>
            <w:webHidden/>
          </w:rPr>
          <w:instrText xml:space="preserve"> PAGEREF _Toc387603577 \h </w:instrText>
        </w:r>
        <w:r w:rsidR="00925F13">
          <w:rPr>
            <w:noProof/>
            <w:webHidden/>
          </w:rPr>
        </w:r>
        <w:r w:rsidR="00925F13">
          <w:rPr>
            <w:noProof/>
            <w:webHidden/>
          </w:rPr>
          <w:fldChar w:fldCharType="separate"/>
        </w:r>
        <w:r w:rsidR="00F44AB1">
          <w:rPr>
            <w:noProof/>
            <w:webHidden/>
          </w:rPr>
          <w:t>7</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8" w:history="1">
        <w:r w:rsidR="00925F13" w:rsidRPr="00AD43C6">
          <w:rPr>
            <w:rStyle w:val="Hyperlink"/>
            <w:rFonts w:cstheme="minorHAnsi"/>
            <w:bCs/>
            <w:noProof/>
          </w:rPr>
          <w:t>3.8</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EK007 – Ekran šifarnika</w:t>
        </w:r>
        <w:r w:rsidR="00925F13">
          <w:rPr>
            <w:noProof/>
            <w:webHidden/>
          </w:rPr>
          <w:tab/>
        </w:r>
        <w:r w:rsidR="00925F13">
          <w:rPr>
            <w:noProof/>
            <w:webHidden/>
          </w:rPr>
          <w:fldChar w:fldCharType="begin"/>
        </w:r>
        <w:r w:rsidR="00925F13">
          <w:rPr>
            <w:noProof/>
            <w:webHidden/>
          </w:rPr>
          <w:instrText xml:space="preserve"> PAGEREF _Toc387603578 \h </w:instrText>
        </w:r>
        <w:r w:rsidR="00925F13">
          <w:rPr>
            <w:noProof/>
            <w:webHidden/>
          </w:rPr>
        </w:r>
        <w:r w:rsidR="00925F13">
          <w:rPr>
            <w:noProof/>
            <w:webHidden/>
          </w:rPr>
          <w:fldChar w:fldCharType="separate"/>
        </w:r>
        <w:r w:rsidR="00F44AB1">
          <w:rPr>
            <w:noProof/>
            <w:webHidden/>
          </w:rPr>
          <w:t>8</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79" w:history="1">
        <w:r w:rsidR="00925F13" w:rsidRPr="00AD43C6">
          <w:rPr>
            <w:rStyle w:val="Hyperlink"/>
            <w:rFonts w:cstheme="minorHAnsi"/>
            <w:noProof/>
          </w:rPr>
          <w:t>3.9</w:t>
        </w:r>
        <w:r w:rsidR="00925F13">
          <w:rPr>
            <w:rFonts w:asciiTheme="minorHAnsi" w:eastAsiaTheme="minorEastAsia" w:hAnsiTheme="minorHAnsi" w:cstheme="minorBidi"/>
            <w:noProof/>
            <w:sz w:val="22"/>
            <w:szCs w:val="22"/>
            <w:lang w:val="en-US"/>
          </w:rPr>
          <w:tab/>
        </w:r>
        <w:r w:rsidR="00925F13" w:rsidRPr="00AD43C6">
          <w:rPr>
            <w:rStyle w:val="Hyperlink"/>
            <w:rFonts w:cstheme="minorHAnsi"/>
            <w:noProof/>
          </w:rPr>
          <w:t>EK008 - Osnovni ekran PDV registra</w:t>
        </w:r>
        <w:r w:rsidR="00925F13">
          <w:rPr>
            <w:noProof/>
            <w:webHidden/>
          </w:rPr>
          <w:tab/>
        </w:r>
        <w:r w:rsidR="00925F13">
          <w:rPr>
            <w:noProof/>
            <w:webHidden/>
          </w:rPr>
          <w:fldChar w:fldCharType="begin"/>
        </w:r>
        <w:r w:rsidR="00925F13">
          <w:rPr>
            <w:noProof/>
            <w:webHidden/>
          </w:rPr>
          <w:instrText xml:space="preserve"> PAGEREF _Toc387603579 \h </w:instrText>
        </w:r>
        <w:r w:rsidR="00925F13">
          <w:rPr>
            <w:noProof/>
            <w:webHidden/>
          </w:rPr>
        </w:r>
        <w:r w:rsidR="00925F13">
          <w:rPr>
            <w:noProof/>
            <w:webHidden/>
          </w:rPr>
          <w:fldChar w:fldCharType="separate"/>
        </w:r>
        <w:r w:rsidR="00F44AB1">
          <w:rPr>
            <w:noProof/>
            <w:webHidden/>
          </w:rPr>
          <w:t>8</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80" w:history="1">
        <w:r w:rsidR="00925F13" w:rsidRPr="00AD43C6">
          <w:rPr>
            <w:rStyle w:val="Hyperlink"/>
            <w:noProof/>
            <w:lang w:eastAsia="hr-HR"/>
          </w:rPr>
          <w:t>3.10</w:t>
        </w:r>
        <w:r w:rsidR="00925F13">
          <w:rPr>
            <w:rFonts w:asciiTheme="minorHAnsi" w:eastAsiaTheme="minorEastAsia" w:hAnsiTheme="minorHAnsi" w:cstheme="minorBidi"/>
            <w:noProof/>
            <w:sz w:val="22"/>
            <w:szCs w:val="22"/>
            <w:lang w:val="en-US"/>
          </w:rPr>
          <w:tab/>
        </w:r>
        <w:r w:rsidR="00925F13" w:rsidRPr="00AD43C6">
          <w:rPr>
            <w:rStyle w:val="Hyperlink"/>
            <w:noProof/>
            <w:lang w:eastAsia="hr-HR"/>
          </w:rPr>
          <w:t>EK009 -  Ekran za unos, pregled i ažuriranje PDV podataka</w:t>
        </w:r>
        <w:r w:rsidR="00925F13">
          <w:rPr>
            <w:noProof/>
            <w:webHidden/>
          </w:rPr>
          <w:tab/>
        </w:r>
        <w:r w:rsidR="00925F13">
          <w:rPr>
            <w:noProof/>
            <w:webHidden/>
          </w:rPr>
          <w:fldChar w:fldCharType="begin"/>
        </w:r>
        <w:r w:rsidR="00925F13">
          <w:rPr>
            <w:noProof/>
            <w:webHidden/>
          </w:rPr>
          <w:instrText xml:space="preserve"> PAGEREF _Toc387603580 \h </w:instrText>
        </w:r>
        <w:r w:rsidR="00925F13">
          <w:rPr>
            <w:noProof/>
            <w:webHidden/>
          </w:rPr>
        </w:r>
        <w:r w:rsidR="00925F13">
          <w:rPr>
            <w:noProof/>
            <w:webHidden/>
          </w:rPr>
          <w:fldChar w:fldCharType="separate"/>
        </w:r>
        <w:r w:rsidR="00F44AB1">
          <w:rPr>
            <w:noProof/>
            <w:webHidden/>
          </w:rPr>
          <w:t>9</w:t>
        </w:r>
        <w:r w:rsidR="00925F13">
          <w:rPr>
            <w:noProof/>
            <w:webHidden/>
          </w:rPr>
          <w:fldChar w:fldCharType="end"/>
        </w:r>
      </w:hyperlink>
    </w:p>
    <w:p w:rsidR="00925F13" w:rsidRDefault="00027CCB">
      <w:pPr>
        <w:pStyle w:val="TOC2"/>
        <w:tabs>
          <w:tab w:val="left" w:pos="1320"/>
        </w:tabs>
        <w:rPr>
          <w:rFonts w:asciiTheme="minorHAnsi" w:eastAsiaTheme="minorEastAsia" w:hAnsiTheme="minorHAnsi" w:cstheme="minorBidi"/>
          <w:noProof/>
          <w:sz w:val="22"/>
          <w:szCs w:val="22"/>
          <w:lang w:val="en-US"/>
        </w:rPr>
      </w:pPr>
      <w:hyperlink w:anchor="_Toc387603581" w:history="1">
        <w:r w:rsidR="00925F13" w:rsidRPr="00AD43C6">
          <w:rPr>
            <w:rStyle w:val="Hyperlink"/>
            <w:noProof/>
          </w:rPr>
          <w:t>3.11.</w:t>
        </w:r>
        <w:r w:rsidR="00925F13">
          <w:rPr>
            <w:rFonts w:asciiTheme="minorHAnsi" w:eastAsiaTheme="minorEastAsia" w:hAnsiTheme="minorHAnsi" w:cstheme="minorBidi"/>
            <w:noProof/>
            <w:sz w:val="22"/>
            <w:szCs w:val="22"/>
            <w:lang w:val="en-US"/>
          </w:rPr>
          <w:tab/>
        </w:r>
        <w:r w:rsidR="00925F13" w:rsidRPr="00AD43C6">
          <w:rPr>
            <w:rStyle w:val="Hyperlink"/>
            <w:noProof/>
          </w:rPr>
          <w:t>EK010 - Ekran za unos, pregled i ažuriranje ZP podataka</w:t>
        </w:r>
        <w:r w:rsidR="00925F13">
          <w:rPr>
            <w:noProof/>
            <w:webHidden/>
          </w:rPr>
          <w:tab/>
        </w:r>
        <w:r w:rsidR="00925F13">
          <w:rPr>
            <w:noProof/>
            <w:webHidden/>
          </w:rPr>
          <w:fldChar w:fldCharType="begin"/>
        </w:r>
        <w:r w:rsidR="00925F13">
          <w:rPr>
            <w:noProof/>
            <w:webHidden/>
          </w:rPr>
          <w:instrText xml:space="preserve"> PAGEREF _Toc387603581 \h </w:instrText>
        </w:r>
        <w:r w:rsidR="00925F13">
          <w:rPr>
            <w:noProof/>
            <w:webHidden/>
          </w:rPr>
        </w:r>
        <w:r w:rsidR="00925F13">
          <w:rPr>
            <w:noProof/>
            <w:webHidden/>
          </w:rPr>
          <w:fldChar w:fldCharType="separate"/>
        </w:r>
        <w:r w:rsidR="00F44AB1">
          <w:rPr>
            <w:noProof/>
            <w:webHidden/>
          </w:rPr>
          <w:t>9</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82" w:history="1">
        <w:r w:rsidR="00925F13" w:rsidRPr="00AD43C6">
          <w:rPr>
            <w:rStyle w:val="Hyperlink"/>
            <w:noProof/>
          </w:rPr>
          <w:t>3.12</w:t>
        </w:r>
        <w:r w:rsidR="00925F13">
          <w:rPr>
            <w:rFonts w:asciiTheme="minorHAnsi" w:eastAsiaTheme="minorEastAsia" w:hAnsiTheme="minorHAnsi" w:cstheme="minorBidi"/>
            <w:noProof/>
            <w:sz w:val="22"/>
            <w:szCs w:val="22"/>
            <w:lang w:val="en-US"/>
          </w:rPr>
          <w:tab/>
        </w:r>
        <w:r w:rsidR="00925F13" w:rsidRPr="00AD43C6">
          <w:rPr>
            <w:rStyle w:val="Hyperlink"/>
            <w:noProof/>
          </w:rPr>
          <w:t>EK011 - Ekran za unos, pregled i ažuriranje PDV-S podataka</w:t>
        </w:r>
        <w:r w:rsidR="00925F13">
          <w:rPr>
            <w:noProof/>
            <w:webHidden/>
          </w:rPr>
          <w:tab/>
        </w:r>
        <w:r w:rsidR="00925F13">
          <w:rPr>
            <w:noProof/>
            <w:webHidden/>
          </w:rPr>
          <w:fldChar w:fldCharType="begin"/>
        </w:r>
        <w:r w:rsidR="00925F13">
          <w:rPr>
            <w:noProof/>
            <w:webHidden/>
          </w:rPr>
          <w:instrText xml:space="preserve"> PAGEREF _Toc387603582 \h </w:instrText>
        </w:r>
        <w:r w:rsidR="00925F13">
          <w:rPr>
            <w:noProof/>
            <w:webHidden/>
          </w:rPr>
        </w:r>
        <w:r w:rsidR="00925F13">
          <w:rPr>
            <w:noProof/>
            <w:webHidden/>
          </w:rPr>
          <w:fldChar w:fldCharType="separate"/>
        </w:r>
        <w:r w:rsidR="00F44AB1">
          <w:rPr>
            <w:noProof/>
            <w:webHidden/>
          </w:rPr>
          <w:t>10</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83" w:history="1">
        <w:r w:rsidR="00925F13" w:rsidRPr="00AD43C6">
          <w:rPr>
            <w:rStyle w:val="Hyperlink"/>
            <w:rFonts w:cstheme="minorHAnsi"/>
            <w:noProof/>
          </w:rPr>
          <w:t>3.13</w:t>
        </w:r>
        <w:r w:rsidR="00925F13">
          <w:rPr>
            <w:rFonts w:asciiTheme="minorHAnsi" w:eastAsiaTheme="minorEastAsia" w:hAnsiTheme="minorHAnsi" w:cstheme="minorBidi"/>
            <w:noProof/>
            <w:sz w:val="22"/>
            <w:szCs w:val="22"/>
            <w:lang w:val="en-US"/>
          </w:rPr>
          <w:tab/>
        </w:r>
        <w:r w:rsidR="00925F13" w:rsidRPr="00AD43C6">
          <w:rPr>
            <w:rStyle w:val="Hyperlink"/>
            <w:noProof/>
          </w:rPr>
          <w:t>EK0012 – Ekran za pretraživanje  PDV registra</w:t>
        </w:r>
        <w:r w:rsidR="00925F13">
          <w:rPr>
            <w:noProof/>
            <w:webHidden/>
          </w:rPr>
          <w:tab/>
        </w:r>
        <w:r w:rsidR="00925F13">
          <w:rPr>
            <w:noProof/>
            <w:webHidden/>
          </w:rPr>
          <w:fldChar w:fldCharType="begin"/>
        </w:r>
        <w:r w:rsidR="00925F13">
          <w:rPr>
            <w:noProof/>
            <w:webHidden/>
          </w:rPr>
          <w:instrText xml:space="preserve"> PAGEREF _Toc387603583 \h </w:instrText>
        </w:r>
        <w:r w:rsidR="00925F13">
          <w:rPr>
            <w:noProof/>
            <w:webHidden/>
          </w:rPr>
        </w:r>
        <w:r w:rsidR="00925F13">
          <w:rPr>
            <w:noProof/>
            <w:webHidden/>
          </w:rPr>
          <w:fldChar w:fldCharType="separate"/>
        </w:r>
        <w:r w:rsidR="00F44AB1">
          <w:rPr>
            <w:noProof/>
            <w:webHidden/>
          </w:rPr>
          <w:t>11</w:t>
        </w:r>
        <w:r w:rsidR="00925F13">
          <w:rPr>
            <w:noProof/>
            <w:webHidden/>
          </w:rPr>
          <w:fldChar w:fldCharType="end"/>
        </w:r>
      </w:hyperlink>
    </w:p>
    <w:p w:rsidR="00925F13" w:rsidRDefault="00027CCB">
      <w:pPr>
        <w:pStyle w:val="TOC2"/>
        <w:tabs>
          <w:tab w:val="left" w:pos="1100"/>
        </w:tabs>
        <w:rPr>
          <w:rFonts w:asciiTheme="minorHAnsi" w:eastAsiaTheme="minorEastAsia" w:hAnsiTheme="minorHAnsi" w:cstheme="minorBidi"/>
          <w:noProof/>
          <w:sz w:val="22"/>
          <w:szCs w:val="22"/>
          <w:lang w:val="en-US"/>
        </w:rPr>
      </w:pPr>
      <w:hyperlink w:anchor="_Toc387603584" w:history="1">
        <w:r w:rsidR="00925F13" w:rsidRPr="00AD43C6">
          <w:rPr>
            <w:rStyle w:val="Hyperlink"/>
            <w:noProof/>
          </w:rPr>
          <w:t>3.14</w:t>
        </w:r>
        <w:r w:rsidR="00925F13">
          <w:rPr>
            <w:rFonts w:asciiTheme="minorHAnsi" w:eastAsiaTheme="minorEastAsia" w:hAnsiTheme="minorHAnsi" w:cstheme="minorBidi"/>
            <w:noProof/>
            <w:sz w:val="22"/>
            <w:szCs w:val="22"/>
            <w:lang w:val="en-US"/>
          </w:rPr>
          <w:tab/>
        </w:r>
        <w:r w:rsidR="00925F13" w:rsidRPr="00AD43C6">
          <w:rPr>
            <w:rStyle w:val="Hyperlink"/>
            <w:noProof/>
          </w:rPr>
          <w:t>EK0013 - Kontrola PDV podataka</w:t>
        </w:r>
        <w:r w:rsidR="00925F13">
          <w:rPr>
            <w:noProof/>
            <w:webHidden/>
          </w:rPr>
          <w:tab/>
        </w:r>
        <w:r w:rsidR="00925F13">
          <w:rPr>
            <w:noProof/>
            <w:webHidden/>
          </w:rPr>
          <w:fldChar w:fldCharType="begin"/>
        </w:r>
        <w:r w:rsidR="00925F13">
          <w:rPr>
            <w:noProof/>
            <w:webHidden/>
          </w:rPr>
          <w:instrText xml:space="preserve"> PAGEREF _Toc387603584 \h </w:instrText>
        </w:r>
        <w:r w:rsidR="00925F13">
          <w:rPr>
            <w:noProof/>
            <w:webHidden/>
          </w:rPr>
        </w:r>
        <w:r w:rsidR="00925F13">
          <w:rPr>
            <w:noProof/>
            <w:webHidden/>
          </w:rPr>
          <w:fldChar w:fldCharType="separate"/>
        </w:r>
        <w:r w:rsidR="00F44AB1">
          <w:rPr>
            <w:noProof/>
            <w:webHidden/>
          </w:rPr>
          <w:t>12</w:t>
        </w:r>
        <w:r w:rsidR="00925F13">
          <w:rPr>
            <w:noProof/>
            <w:webHidden/>
          </w:rPr>
          <w:fldChar w:fldCharType="end"/>
        </w:r>
      </w:hyperlink>
    </w:p>
    <w:p w:rsidR="00925F13" w:rsidRDefault="00027CCB">
      <w:pPr>
        <w:pStyle w:val="TOC1"/>
        <w:rPr>
          <w:rFonts w:asciiTheme="minorHAnsi" w:eastAsiaTheme="minorEastAsia" w:hAnsiTheme="minorHAnsi" w:cstheme="minorBidi"/>
          <w:noProof/>
          <w:sz w:val="22"/>
          <w:szCs w:val="22"/>
          <w:lang w:val="en-US"/>
        </w:rPr>
      </w:pPr>
      <w:hyperlink w:anchor="_Toc387603585" w:history="1">
        <w:r w:rsidR="00925F13" w:rsidRPr="00AD43C6">
          <w:rPr>
            <w:rStyle w:val="Hyperlink"/>
            <w:rFonts w:cstheme="minorHAnsi"/>
            <w:noProof/>
          </w:rPr>
          <w:t>Pitanja, odgovori, odluke</w:t>
        </w:r>
        <w:r w:rsidR="00925F13">
          <w:rPr>
            <w:noProof/>
            <w:webHidden/>
          </w:rPr>
          <w:tab/>
        </w:r>
        <w:r w:rsidR="00925F13">
          <w:rPr>
            <w:noProof/>
            <w:webHidden/>
          </w:rPr>
          <w:fldChar w:fldCharType="begin"/>
        </w:r>
        <w:r w:rsidR="00925F13">
          <w:rPr>
            <w:noProof/>
            <w:webHidden/>
          </w:rPr>
          <w:instrText xml:space="preserve"> PAGEREF _Toc387603585 \h </w:instrText>
        </w:r>
        <w:r w:rsidR="00925F13">
          <w:rPr>
            <w:noProof/>
            <w:webHidden/>
          </w:rPr>
        </w:r>
        <w:r w:rsidR="00925F13">
          <w:rPr>
            <w:noProof/>
            <w:webHidden/>
          </w:rPr>
          <w:fldChar w:fldCharType="separate"/>
        </w:r>
        <w:r w:rsidR="00F44AB1">
          <w:rPr>
            <w:noProof/>
            <w:webHidden/>
          </w:rPr>
          <w:t>12</w:t>
        </w:r>
        <w:r w:rsidR="00925F13">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7603568"/>
      <w:r w:rsidRPr="0089666C">
        <w:rPr>
          <w:rFonts w:asciiTheme="minorHAnsi" w:hAnsiTheme="minorHAnsi" w:cstheme="minorHAnsi"/>
        </w:rPr>
        <w:t>Opis</w:t>
      </w:r>
      <w:bookmarkEnd w:id="3"/>
    </w:p>
    <w:p w:rsidR="003354BF" w:rsidRDefault="006B1CD3" w:rsidP="00FF1325">
      <w:pPr>
        <w:rPr>
          <w:rFonts w:ascii="Calibri" w:hAnsi="Calibri" w:cs="Calibri"/>
          <w:sz w:val="22"/>
          <w:szCs w:val="22"/>
          <w:lang w:eastAsia="en-US"/>
        </w:rPr>
      </w:pPr>
      <w:r>
        <w:rPr>
          <w:rFonts w:ascii="Calibri" w:hAnsi="Calibri" w:cs="Calibri"/>
          <w:sz w:val="22"/>
          <w:szCs w:val="22"/>
          <w:lang w:eastAsia="en-US"/>
        </w:rPr>
        <w:t xml:space="preserve">U ovom dokumentu daje se popis i opis funkcionalnosti ekrana aplikacije </w:t>
      </w:r>
      <w:r w:rsidR="000F6037">
        <w:rPr>
          <w:rFonts w:ascii="Calibri" w:hAnsi="Calibri" w:cs="Calibri"/>
          <w:sz w:val="22"/>
          <w:szCs w:val="22"/>
          <w:lang w:eastAsia="en-US"/>
        </w:rPr>
        <w:t>VIES SUSTAV</w:t>
      </w:r>
      <w:r>
        <w:rPr>
          <w:rFonts w:ascii="Calibri" w:hAnsi="Calibri" w:cs="Calibri"/>
          <w:sz w:val="22"/>
          <w:szCs w:val="22"/>
          <w:lang w:eastAsia="en-US"/>
        </w:rPr>
        <w:t>.</w:t>
      </w:r>
    </w:p>
    <w:p w:rsidR="00D07BCB" w:rsidRPr="0089666C" w:rsidRDefault="006B1CD3" w:rsidP="000B1C40">
      <w:pPr>
        <w:pStyle w:val="Heading1"/>
        <w:rPr>
          <w:rFonts w:asciiTheme="minorHAnsi" w:hAnsiTheme="minorHAnsi" w:cstheme="minorHAnsi"/>
        </w:rPr>
      </w:pPr>
      <w:bookmarkStart w:id="4" w:name="PS08"/>
      <w:bookmarkStart w:id="5" w:name="_Toc387603569"/>
      <w:bookmarkEnd w:id="4"/>
      <w:r>
        <w:rPr>
          <w:rFonts w:asciiTheme="minorHAnsi" w:hAnsiTheme="minorHAnsi" w:cstheme="minorHAnsi"/>
        </w:rPr>
        <w:t>Ekrani u</w:t>
      </w:r>
      <w:r w:rsidR="00D07BCB" w:rsidRPr="0089666C">
        <w:rPr>
          <w:rFonts w:asciiTheme="minorHAnsi" w:hAnsiTheme="minorHAnsi" w:cstheme="minorHAnsi"/>
        </w:rPr>
        <w:t xml:space="preserve"> aplikaciji</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B1CD3" w:rsidP="009705E4">
            <w:pPr>
              <w:pStyle w:val="TableText"/>
              <w:rPr>
                <w:rFonts w:asciiTheme="minorHAnsi" w:hAnsiTheme="minorHAnsi" w:cstheme="minorHAnsi"/>
                <w:lang w:val="hr-HR"/>
              </w:rPr>
            </w:pPr>
            <w:r>
              <w:rPr>
                <w:rFonts w:asciiTheme="minorHAnsi" w:hAnsiTheme="minorHAnsi" w:cstheme="minorHAnsi"/>
                <w:lang w:val="hr-HR"/>
              </w:rPr>
              <w:t>Funkcionalnost</w:t>
            </w:r>
          </w:p>
        </w:tc>
      </w:tr>
      <w:tr w:rsidR="00611617" w:rsidRPr="0089666C" w:rsidTr="009D403C">
        <w:tc>
          <w:tcPr>
            <w:tcW w:w="1027" w:type="dxa"/>
          </w:tcPr>
          <w:p w:rsidR="00611617" w:rsidRPr="007B0C00" w:rsidRDefault="00027CCB" w:rsidP="0005709B">
            <w:pPr>
              <w:rPr>
                <w:szCs w:val="20"/>
              </w:rPr>
            </w:pPr>
            <w:hyperlink w:anchor="EK001" w:history="1">
              <w:r w:rsidR="006B1CD3" w:rsidRPr="00587937">
                <w:rPr>
                  <w:rStyle w:val="Hyperlink"/>
                  <w:szCs w:val="20"/>
                </w:rPr>
                <w:t>EK001</w:t>
              </w:r>
            </w:hyperlink>
          </w:p>
        </w:tc>
        <w:tc>
          <w:tcPr>
            <w:tcW w:w="7829" w:type="dxa"/>
          </w:tcPr>
          <w:p w:rsidR="00611617" w:rsidRPr="007B0C00" w:rsidRDefault="006B1CD3" w:rsidP="001B6B56">
            <w:pPr>
              <w:rPr>
                <w:szCs w:val="20"/>
              </w:rPr>
            </w:pPr>
            <w:r>
              <w:rPr>
                <w:szCs w:val="20"/>
              </w:rPr>
              <w:t>Prijava korisnika u aplikaciju</w:t>
            </w:r>
          </w:p>
        </w:tc>
      </w:tr>
      <w:tr w:rsidR="006B1CD3" w:rsidRPr="0089666C" w:rsidTr="009D403C">
        <w:tc>
          <w:tcPr>
            <w:tcW w:w="1027" w:type="dxa"/>
          </w:tcPr>
          <w:p w:rsidR="006B1CD3" w:rsidRDefault="00027CCB" w:rsidP="0005709B">
            <w:pPr>
              <w:rPr>
                <w:szCs w:val="20"/>
              </w:rPr>
            </w:pPr>
            <w:hyperlink w:anchor="EK002" w:history="1">
              <w:r w:rsidR="006B1CD3" w:rsidRPr="00587937">
                <w:rPr>
                  <w:rStyle w:val="Hyperlink"/>
                  <w:szCs w:val="20"/>
                </w:rPr>
                <w:t>EK002</w:t>
              </w:r>
            </w:hyperlink>
          </w:p>
        </w:tc>
        <w:tc>
          <w:tcPr>
            <w:tcW w:w="7829" w:type="dxa"/>
          </w:tcPr>
          <w:p w:rsidR="006B1CD3" w:rsidRDefault="006B1CD3" w:rsidP="001B6B56">
            <w:pPr>
              <w:rPr>
                <w:szCs w:val="20"/>
              </w:rPr>
            </w:pPr>
            <w:r>
              <w:rPr>
                <w:szCs w:val="20"/>
              </w:rPr>
              <w:t>Pop-up za prikaz poruka</w:t>
            </w:r>
          </w:p>
        </w:tc>
      </w:tr>
      <w:tr w:rsidR="006B1CD3" w:rsidRPr="0089666C" w:rsidTr="009D403C">
        <w:tc>
          <w:tcPr>
            <w:tcW w:w="1027" w:type="dxa"/>
          </w:tcPr>
          <w:p w:rsidR="006B1CD3" w:rsidRDefault="00027CCB" w:rsidP="0005709B">
            <w:pPr>
              <w:rPr>
                <w:szCs w:val="20"/>
              </w:rPr>
            </w:pPr>
            <w:hyperlink w:anchor="EK003" w:history="1">
              <w:r w:rsidR="00587937" w:rsidRPr="00587937">
                <w:rPr>
                  <w:rStyle w:val="Hyperlink"/>
                  <w:szCs w:val="20"/>
                </w:rPr>
                <w:t>EK003</w:t>
              </w:r>
            </w:hyperlink>
          </w:p>
        </w:tc>
        <w:tc>
          <w:tcPr>
            <w:tcW w:w="7829" w:type="dxa"/>
          </w:tcPr>
          <w:p w:rsidR="006B1CD3" w:rsidRDefault="00587937" w:rsidP="001B6B56">
            <w:pPr>
              <w:rPr>
                <w:szCs w:val="20"/>
              </w:rPr>
            </w:pPr>
            <w:r>
              <w:rPr>
                <w:szCs w:val="20"/>
              </w:rPr>
              <w:t>Osnovno sučelje aplikacije – Izbornici I razine</w:t>
            </w:r>
          </w:p>
        </w:tc>
      </w:tr>
      <w:tr w:rsidR="006B1CD3" w:rsidRPr="0089666C" w:rsidTr="009D403C">
        <w:tc>
          <w:tcPr>
            <w:tcW w:w="1027" w:type="dxa"/>
          </w:tcPr>
          <w:p w:rsidR="006B1CD3" w:rsidRDefault="00027CCB" w:rsidP="0005709B">
            <w:pPr>
              <w:rPr>
                <w:szCs w:val="20"/>
              </w:rPr>
            </w:pPr>
            <w:hyperlink w:anchor="EK004" w:history="1">
              <w:r w:rsidR="00587937" w:rsidRPr="00587937">
                <w:rPr>
                  <w:rStyle w:val="Hyperlink"/>
                  <w:szCs w:val="20"/>
                </w:rPr>
                <w:t>EK004</w:t>
              </w:r>
            </w:hyperlink>
          </w:p>
        </w:tc>
        <w:tc>
          <w:tcPr>
            <w:tcW w:w="7829" w:type="dxa"/>
          </w:tcPr>
          <w:p w:rsidR="006B1CD3" w:rsidRDefault="00587937" w:rsidP="001B6B56">
            <w:pPr>
              <w:rPr>
                <w:szCs w:val="20"/>
              </w:rPr>
            </w:pPr>
            <w:r>
              <w:rPr>
                <w:szCs w:val="20"/>
              </w:rPr>
              <w:t>Osnovni ekran VIES registra (nije dostupan za porezne obveznike)</w:t>
            </w:r>
          </w:p>
        </w:tc>
      </w:tr>
      <w:tr w:rsidR="006B1CD3" w:rsidRPr="0089666C" w:rsidTr="009D403C">
        <w:tc>
          <w:tcPr>
            <w:tcW w:w="1027" w:type="dxa"/>
          </w:tcPr>
          <w:p w:rsidR="006B1CD3" w:rsidRDefault="00027CCB" w:rsidP="0005709B">
            <w:pPr>
              <w:rPr>
                <w:szCs w:val="20"/>
              </w:rPr>
            </w:pPr>
            <w:hyperlink w:anchor="EK005" w:history="1">
              <w:r w:rsidR="00A43F7E" w:rsidRPr="00A43F7E">
                <w:rPr>
                  <w:rStyle w:val="Hyperlink"/>
                  <w:szCs w:val="20"/>
                </w:rPr>
                <w:t>EK005</w:t>
              </w:r>
            </w:hyperlink>
          </w:p>
        </w:tc>
        <w:tc>
          <w:tcPr>
            <w:tcW w:w="7829" w:type="dxa"/>
          </w:tcPr>
          <w:p w:rsidR="006B1CD3" w:rsidRDefault="00A43F7E" w:rsidP="001B6B56">
            <w:pPr>
              <w:rPr>
                <w:szCs w:val="20"/>
              </w:rPr>
            </w:pPr>
            <w:r w:rsidRPr="00A43F7E">
              <w:rPr>
                <w:szCs w:val="20"/>
              </w:rPr>
              <w:t>Ekran s detaljnim podacima o poreznom obvezniku</w:t>
            </w:r>
            <w:r>
              <w:rPr>
                <w:szCs w:val="20"/>
              </w:rPr>
              <w:t xml:space="preserve"> (unos novog obveznika)</w:t>
            </w:r>
          </w:p>
        </w:tc>
      </w:tr>
      <w:tr w:rsidR="006B1CD3" w:rsidRPr="0089666C" w:rsidTr="009D403C">
        <w:tc>
          <w:tcPr>
            <w:tcW w:w="1027" w:type="dxa"/>
          </w:tcPr>
          <w:p w:rsidR="006B1CD3" w:rsidRDefault="00027CCB" w:rsidP="0005709B">
            <w:pPr>
              <w:rPr>
                <w:szCs w:val="20"/>
              </w:rPr>
            </w:pPr>
            <w:hyperlink w:anchor="EK005a" w:history="1">
              <w:r w:rsidR="00A43F7E" w:rsidRPr="00A43F7E">
                <w:rPr>
                  <w:rStyle w:val="Hyperlink"/>
                  <w:szCs w:val="20"/>
                </w:rPr>
                <w:t>EK005a</w:t>
              </w:r>
            </w:hyperlink>
          </w:p>
        </w:tc>
        <w:tc>
          <w:tcPr>
            <w:tcW w:w="7829" w:type="dxa"/>
          </w:tcPr>
          <w:p w:rsidR="006B1CD3" w:rsidRDefault="00A43F7E" w:rsidP="001B6B56">
            <w:pPr>
              <w:rPr>
                <w:szCs w:val="20"/>
              </w:rPr>
            </w:pPr>
            <w:r w:rsidRPr="00A43F7E">
              <w:rPr>
                <w:szCs w:val="20"/>
              </w:rPr>
              <w:t>Ekran s detaljnim podacima o poreznom obvezniku (ažuriranje)</w:t>
            </w:r>
          </w:p>
        </w:tc>
      </w:tr>
      <w:tr w:rsidR="006B1CD3" w:rsidRPr="0089666C" w:rsidTr="009D403C">
        <w:tc>
          <w:tcPr>
            <w:tcW w:w="1027" w:type="dxa"/>
          </w:tcPr>
          <w:p w:rsidR="006B1CD3" w:rsidRDefault="00027CCB" w:rsidP="0005709B">
            <w:pPr>
              <w:rPr>
                <w:szCs w:val="20"/>
              </w:rPr>
            </w:pPr>
            <w:hyperlink w:anchor="EK006" w:history="1">
              <w:r w:rsidR="00A43F7E" w:rsidRPr="00A43F7E">
                <w:rPr>
                  <w:rStyle w:val="Hyperlink"/>
                  <w:szCs w:val="20"/>
                </w:rPr>
                <w:t>EK006</w:t>
              </w:r>
            </w:hyperlink>
          </w:p>
        </w:tc>
        <w:tc>
          <w:tcPr>
            <w:tcW w:w="7829" w:type="dxa"/>
          </w:tcPr>
          <w:p w:rsidR="006B1CD3" w:rsidRDefault="00A43F7E" w:rsidP="001B6B56">
            <w:pPr>
              <w:rPr>
                <w:szCs w:val="20"/>
              </w:rPr>
            </w:pPr>
            <w:r w:rsidRPr="00A43F7E">
              <w:rPr>
                <w:szCs w:val="20"/>
              </w:rPr>
              <w:t>Osnovni izbornik šifarnika</w:t>
            </w:r>
          </w:p>
        </w:tc>
      </w:tr>
      <w:tr w:rsidR="00A43F7E" w:rsidRPr="0089666C" w:rsidTr="009D403C">
        <w:tc>
          <w:tcPr>
            <w:tcW w:w="1027" w:type="dxa"/>
          </w:tcPr>
          <w:p w:rsidR="00A43F7E" w:rsidRDefault="00027CCB" w:rsidP="0005709B">
            <w:pPr>
              <w:rPr>
                <w:szCs w:val="20"/>
              </w:rPr>
            </w:pPr>
            <w:hyperlink w:anchor="EK007" w:history="1">
              <w:r w:rsidR="00A43F7E" w:rsidRPr="00A43F7E">
                <w:rPr>
                  <w:rStyle w:val="Hyperlink"/>
                  <w:szCs w:val="20"/>
                </w:rPr>
                <w:t>EK007</w:t>
              </w:r>
            </w:hyperlink>
          </w:p>
        </w:tc>
        <w:tc>
          <w:tcPr>
            <w:tcW w:w="7829" w:type="dxa"/>
          </w:tcPr>
          <w:p w:rsidR="00A43F7E" w:rsidRDefault="00A43F7E" w:rsidP="001B6B56">
            <w:pPr>
              <w:rPr>
                <w:szCs w:val="20"/>
              </w:rPr>
            </w:pPr>
            <w:r w:rsidRPr="00A43F7E">
              <w:rPr>
                <w:szCs w:val="20"/>
              </w:rPr>
              <w:t>Ekran šifarnika</w:t>
            </w:r>
          </w:p>
        </w:tc>
      </w:tr>
      <w:tr w:rsidR="00A43F7E" w:rsidRPr="0089666C" w:rsidTr="009D403C">
        <w:tc>
          <w:tcPr>
            <w:tcW w:w="1027" w:type="dxa"/>
          </w:tcPr>
          <w:p w:rsidR="00A43F7E" w:rsidRDefault="00027CCB" w:rsidP="0005709B">
            <w:pPr>
              <w:rPr>
                <w:szCs w:val="20"/>
              </w:rPr>
            </w:pPr>
            <w:hyperlink w:anchor="EK008" w:history="1">
              <w:r w:rsidR="00A43F7E" w:rsidRPr="00A43F7E">
                <w:rPr>
                  <w:rStyle w:val="Hyperlink"/>
                  <w:szCs w:val="20"/>
                </w:rPr>
                <w:t>EK008</w:t>
              </w:r>
            </w:hyperlink>
          </w:p>
        </w:tc>
        <w:tc>
          <w:tcPr>
            <w:tcW w:w="7829" w:type="dxa"/>
          </w:tcPr>
          <w:p w:rsidR="00A43F7E" w:rsidRDefault="00A43F7E" w:rsidP="001B6B56">
            <w:pPr>
              <w:rPr>
                <w:szCs w:val="20"/>
              </w:rPr>
            </w:pPr>
            <w:r w:rsidRPr="00A43F7E">
              <w:rPr>
                <w:szCs w:val="20"/>
              </w:rPr>
              <w:t>Osnovni ekran PDV registra</w:t>
            </w:r>
          </w:p>
        </w:tc>
      </w:tr>
      <w:tr w:rsidR="00A43F7E" w:rsidRPr="0089666C" w:rsidTr="009D403C">
        <w:tc>
          <w:tcPr>
            <w:tcW w:w="1027" w:type="dxa"/>
          </w:tcPr>
          <w:p w:rsidR="00A43F7E" w:rsidRDefault="00027CCB" w:rsidP="0005709B">
            <w:pPr>
              <w:rPr>
                <w:szCs w:val="20"/>
              </w:rPr>
            </w:pPr>
            <w:hyperlink w:anchor="EK009" w:history="1">
              <w:r w:rsidR="00A43F7E" w:rsidRPr="00A43F7E">
                <w:rPr>
                  <w:rStyle w:val="Hyperlink"/>
                  <w:szCs w:val="20"/>
                </w:rPr>
                <w:t>EK009</w:t>
              </w:r>
            </w:hyperlink>
          </w:p>
        </w:tc>
        <w:tc>
          <w:tcPr>
            <w:tcW w:w="7829" w:type="dxa"/>
          </w:tcPr>
          <w:p w:rsidR="00A43F7E" w:rsidRDefault="00A43F7E" w:rsidP="001B6B56">
            <w:pPr>
              <w:rPr>
                <w:szCs w:val="20"/>
              </w:rPr>
            </w:pPr>
            <w:r w:rsidRPr="00A43F7E">
              <w:rPr>
                <w:szCs w:val="20"/>
              </w:rPr>
              <w:t>Ekran za unos, pregled i ažuriranje PDV podataka</w:t>
            </w:r>
          </w:p>
        </w:tc>
      </w:tr>
      <w:tr w:rsidR="00A43F7E" w:rsidRPr="0089666C" w:rsidTr="009D403C">
        <w:tc>
          <w:tcPr>
            <w:tcW w:w="1027" w:type="dxa"/>
          </w:tcPr>
          <w:p w:rsidR="00A43F7E" w:rsidRDefault="00027CCB" w:rsidP="0005709B">
            <w:pPr>
              <w:rPr>
                <w:szCs w:val="20"/>
              </w:rPr>
            </w:pPr>
            <w:hyperlink w:anchor="EK010" w:history="1">
              <w:r w:rsidR="00A43F7E" w:rsidRPr="00A43F7E">
                <w:rPr>
                  <w:rStyle w:val="Hyperlink"/>
                  <w:szCs w:val="20"/>
                </w:rPr>
                <w:t>EK010</w:t>
              </w:r>
            </w:hyperlink>
          </w:p>
        </w:tc>
        <w:tc>
          <w:tcPr>
            <w:tcW w:w="7829" w:type="dxa"/>
          </w:tcPr>
          <w:p w:rsidR="00A43F7E" w:rsidRPr="00A43F7E" w:rsidRDefault="00A43F7E" w:rsidP="001B6B56">
            <w:pPr>
              <w:rPr>
                <w:szCs w:val="20"/>
              </w:rPr>
            </w:pPr>
            <w:r w:rsidRPr="00A43F7E">
              <w:rPr>
                <w:szCs w:val="20"/>
              </w:rPr>
              <w:t>Ekran za unos, pregled i ažuriranje ZP podataka</w:t>
            </w:r>
          </w:p>
        </w:tc>
      </w:tr>
      <w:tr w:rsidR="00A43F7E" w:rsidRPr="0089666C" w:rsidTr="009D403C">
        <w:tc>
          <w:tcPr>
            <w:tcW w:w="1027" w:type="dxa"/>
          </w:tcPr>
          <w:p w:rsidR="00A43F7E" w:rsidRDefault="00027CCB" w:rsidP="0005709B">
            <w:pPr>
              <w:rPr>
                <w:szCs w:val="20"/>
              </w:rPr>
            </w:pPr>
            <w:hyperlink w:anchor="EK011" w:history="1">
              <w:r w:rsidR="00A43F7E" w:rsidRPr="00A43F7E">
                <w:rPr>
                  <w:rStyle w:val="Hyperlink"/>
                  <w:szCs w:val="20"/>
                </w:rPr>
                <w:t>EK011</w:t>
              </w:r>
            </w:hyperlink>
          </w:p>
        </w:tc>
        <w:tc>
          <w:tcPr>
            <w:tcW w:w="7829" w:type="dxa"/>
          </w:tcPr>
          <w:p w:rsidR="00A43F7E" w:rsidRPr="00A43F7E" w:rsidRDefault="00A43F7E" w:rsidP="001B6B56">
            <w:pPr>
              <w:rPr>
                <w:szCs w:val="20"/>
              </w:rPr>
            </w:pPr>
            <w:r w:rsidRPr="00A43F7E">
              <w:rPr>
                <w:szCs w:val="20"/>
              </w:rPr>
              <w:t>Ekran za unos, pregled i ažuriranje PDV-S podataka</w:t>
            </w:r>
          </w:p>
        </w:tc>
      </w:tr>
      <w:tr w:rsidR="00A43F7E" w:rsidRPr="0089666C" w:rsidTr="009D403C">
        <w:tc>
          <w:tcPr>
            <w:tcW w:w="1027" w:type="dxa"/>
          </w:tcPr>
          <w:p w:rsidR="00A43F7E" w:rsidRDefault="00027CCB" w:rsidP="0005709B">
            <w:pPr>
              <w:rPr>
                <w:szCs w:val="20"/>
              </w:rPr>
            </w:pPr>
            <w:hyperlink w:anchor="EK012" w:history="1">
              <w:r w:rsidR="00B82A77" w:rsidRPr="00B82A77">
                <w:rPr>
                  <w:rStyle w:val="Hyperlink"/>
                  <w:szCs w:val="20"/>
                </w:rPr>
                <w:t>EK012</w:t>
              </w:r>
            </w:hyperlink>
          </w:p>
        </w:tc>
        <w:tc>
          <w:tcPr>
            <w:tcW w:w="7829" w:type="dxa"/>
          </w:tcPr>
          <w:p w:rsidR="00A43F7E" w:rsidRPr="00A43F7E" w:rsidRDefault="00B82A77" w:rsidP="001B6B56">
            <w:pPr>
              <w:rPr>
                <w:szCs w:val="20"/>
              </w:rPr>
            </w:pPr>
            <w:r w:rsidRPr="00B82A77">
              <w:rPr>
                <w:szCs w:val="20"/>
              </w:rPr>
              <w:t>Ekran za pretraživanje  PDV registra</w:t>
            </w:r>
          </w:p>
        </w:tc>
      </w:tr>
      <w:tr w:rsidR="00C56BA5" w:rsidRPr="0089666C" w:rsidTr="009D403C">
        <w:tc>
          <w:tcPr>
            <w:tcW w:w="1027" w:type="dxa"/>
          </w:tcPr>
          <w:p w:rsidR="00C56BA5" w:rsidRDefault="00027CCB" w:rsidP="0005709B">
            <w:hyperlink w:anchor="EK013" w:history="1">
              <w:r w:rsidR="00C56BA5" w:rsidRPr="00925F13">
                <w:rPr>
                  <w:rStyle w:val="Hyperlink"/>
                </w:rPr>
                <w:t>EK013</w:t>
              </w:r>
            </w:hyperlink>
          </w:p>
        </w:tc>
        <w:tc>
          <w:tcPr>
            <w:tcW w:w="7829" w:type="dxa"/>
          </w:tcPr>
          <w:p w:rsidR="00C56BA5" w:rsidRPr="00B82A77" w:rsidRDefault="00C56BA5" w:rsidP="001B6B56">
            <w:pPr>
              <w:rPr>
                <w:szCs w:val="20"/>
              </w:rPr>
            </w:pPr>
            <w:r>
              <w:rPr>
                <w:szCs w:val="20"/>
              </w:rPr>
              <w:t>Ekran za kontrolu PDV podataka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6" w:name="_Toc387603570"/>
      <w:r w:rsidRPr="0089666C">
        <w:rPr>
          <w:rFonts w:asciiTheme="minorHAnsi" w:hAnsiTheme="minorHAnsi" w:cstheme="minorHAnsi"/>
        </w:rPr>
        <w:t>Ekrani</w:t>
      </w:r>
      <w:bookmarkEnd w:id="6"/>
    </w:p>
    <w:p w:rsidR="006B1CD3" w:rsidRPr="0089666C" w:rsidRDefault="006B1CD3" w:rsidP="006B1CD3">
      <w:pPr>
        <w:pStyle w:val="Heading2"/>
        <w:rPr>
          <w:rFonts w:cstheme="minorHAnsi"/>
        </w:rPr>
      </w:pPr>
      <w:bookmarkStart w:id="7" w:name="_EK001_–_Ekran"/>
      <w:bookmarkStart w:id="8" w:name="EK001"/>
      <w:bookmarkStart w:id="9" w:name="_Toc386735330"/>
      <w:bookmarkStart w:id="10" w:name="_Toc387603571"/>
      <w:bookmarkEnd w:id="1"/>
      <w:bookmarkEnd w:id="2"/>
      <w:bookmarkEnd w:id="7"/>
      <w:bookmarkEnd w:id="8"/>
      <w:r w:rsidRPr="0089666C">
        <w:rPr>
          <w:rFonts w:cstheme="minorHAnsi"/>
        </w:rPr>
        <w:t xml:space="preserve">EK001 – Ekran za </w:t>
      </w:r>
      <w:r>
        <w:rPr>
          <w:rFonts w:cstheme="minorHAnsi"/>
        </w:rPr>
        <w:t>unos korisničkog imena i zaporke</w:t>
      </w:r>
      <w:bookmarkEnd w:id="9"/>
      <w:bookmarkEnd w:id="10"/>
    </w:p>
    <w:p w:rsidR="006B1CD3" w:rsidRDefault="006B1CD3" w:rsidP="006B1CD3">
      <w:pPr>
        <w:rPr>
          <w:rFonts w:asciiTheme="minorHAnsi" w:hAnsiTheme="minorHAnsi" w:cstheme="minorHAnsi"/>
          <w:lang w:eastAsia="en-US"/>
        </w:rPr>
      </w:pPr>
      <w:bookmarkStart w:id="11" w:name="_Toc276285428"/>
      <w:bookmarkStart w:id="12" w:name="_Toc276290801"/>
      <w:bookmarkStart w:id="13" w:name="_Toc276363606"/>
      <w:r>
        <w:rPr>
          <w:noProof/>
          <w:lang w:val="en-US" w:eastAsia="en-US"/>
        </w:rPr>
        <w:drawing>
          <wp:inline distT="0" distB="0" distL="0" distR="0" wp14:anchorId="7657179D" wp14:editId="0631CED6">
            <wp:extent cx="5313871" cy="2051968"/>
            <wp:effectExtent l="0" t="0" r="1270" b="5715"/>
            <wp:docPr id="25" name="Picture 25"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11"/>
      <w:bookmarkEnd w:id="12"/>
      <w:bookmarkEnd w:id="13"/>
    </w:p>
    <w:p w:rsidR="006B1CD3" w:rsidRDefault="006B1CD3"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6B1CD3" w:rsidRDefault="006B1CD3" w:rsidP="006B1CD3">
      <w:pPr>
        <w:rPr>
          <w:rFonts w:asciiTheme="minorHAnsi" w:hAnsiTheme="minorHAnsi" w:cstheme="minorHAnsi"/>
          <w:lang w:eastAsia="en-US"/>
        </w:rPr>
      </w:pPr>
    </w:p>
    <w:p w:rsidR="006B1CD3" w:rsidRDefault="006B1CD3" w:rsidP="006B1CD3">
      <w:pPr>
        <w:pStyle w:val="Heading2"/>
        <w:rPr>
          <w:rFonts w:cstheme="minorHAnsi"/>
        </w:rPr>
      </w:pPr>
      <w:bookmarkStart w:id="14" w:name="EK002"/>
      <w:bookmarkStart w:id="15" w:name="_Toc386735331"/>
      <w:bookmarkStart w:id="16" w:name="_Toc387603572"/>
      <w:bookmarkEnd w:id="14"/>
      <w:r w:rsidRPr="00BC2FAF">
        <w:rPr>
          <w:rFonts w:cstheme="minorHAnsi"/>
        </w:rPr>
        <w:t>EK00</w:t>
      </w:r>
      <w:r>
        <w:rPr>
          <w:rFonts w:cstheme="minorHAnsi"/>
        </w:rPr>
        <w:t>2</w:t>
      </w:r>
      <w:r w:rsidRPr="00BC2FAF">
        <w:rPr>
          <w:rFonts w:cstheme="minorHAnsi"/>
        </w:rPr>
        <w:t xml:space="preserve"> – </w:t>
      </w:r>
      <w:r>
        <w:rPr>
          <w:rFonts w:cstheme="minorHAnsi"/>
        </w:rPr>
        <w:t>Pop-up ekran za prikaz poruka iz sustava</w:t>
      </w:r>
      <w:bookmarkEnd w:id="15"/>
      <w:bookmarkEnd w:id="16"/>
    </w:p>
    <w:p w:rsidR="006B1CD3" w:rsidRDefault="006B1CD3" w:rsidP="006B1CD3">
      <w:pPr>
        <w:rPr>
          <w:lang w:eastAsia="en-US"/>
        </w:rPr>
      </w:pPr>
      <w:r>
        <w:rPr>
          <w:noProof/>
          <w:lang w:val="en-US" w:eastAsia="en-US"/>
        </w:rPr>
        <mc:AlternateContent>
          <mc:Choice Requires="wps">
            <w:drawing>
              <wp:anchor distT="0" distB="0" distL="114300" distR="114300" simplePos="0" relativeHeight="251676672" behindDoc="0" locked="0" layoutInCell="1" allowOverlap="1" wp14:anchorId="3FD89154" wp14:editId="724C1615">
                <wp:simplePos x="0" y="0"/>
                <wp:positionH relativeFrom="column">
                  <wp:posOffset>2900045</wp:posOffset>
                </wp:positionH>
                <wp:positionV relativeFrom="paragraph">
                  <wp:posOffset>102235</wp:posOffset>
                </wp:positionV>
                <wp:extent cx="2475230" cy="965835"/>
                <wp:effectExtent l="0" t="0" r="20320" b="24765"/>
                <wp:wrapNone/>
                <wp:docPr id="16" name="Rounded Rectangle 16"/>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Došlo je do pogreške. Obratite se centralnom administratoru.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28.35pt;margin-top:8.05pt;width:194.9pt;height:76.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" fillcolor="window" strokecolor="#8064a2" strokeweight="2pt">
                <v:textbo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Došlo je do pogreške. Obratite se centralnom administratoru.</w:t>
                      </w:r>
                    </w:p>
                  </w:txbxContent>
                </v:textbox>
              </v:roundrect>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BF82A46" wp14:editId="2A7AA901">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 xml:space="preserve">Unijeli ste pogrešno korisničko ime i/ili lozinku. </w:t>
                            </w:r>
                          </w:p>
                          <w:p w:rsidR="00C56BA5" w:rsidRPr="00BC2FAF" w:rsidRDefault="00C56BA5" w:rsidP="006B1CD3">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C56BA5" w:rsidRPr="00BC2FAF" w:rsidRDefault="00C56BA5" w:rsidP="006B1CD3">
                      <w:pPr>
                        <w:jc w:val="center"/>
                        <w:rPr>
                          <w:color w:val="C00000"/>
                          <w:sz w:val="20"/>
                          <w:szCs w:val="20"/>
                        </w:rPr>
                      </w:pPr>
                      <w:r w:rsidRPr="00BC2FAF">
                        <w:rPr>
                          <w:color w:val="C00000"/>
                          <w:sz w:val="20"/>
                          <w:szCs w:val="20"/>
                        </w:rPr>
                        <w:t>!!!</w:t>
                      </w:r>
                    </w:p>
                    <w:p w:rsidR="00C56BA5" w:rsidRPr="00BC2FAF" w:rsidRDefault="00C56BA5" w:rsidP="006B1CD3">
                      <w:pPr>
                        <w:jc w:val="center"/>
                        <w:rPr>
                          <w:color w:val="C00000"/>
                          <w:sz w:val="20"/>
                          <w:szCs w:val="20"/>
                        </w:rPr>
                      </w:pPr>
                      <w:r w:rsidRPr="00BC2FAF">
                        <w:rPr>
                          <w:color w:val="C00000"/>
                          <w:sz w:val="20"/>
                          <w:szCs w:val="20"/>
                        </w:rPr>
                        <w:t xml:space="preserve">Unijeli ste pogrešno korisničko ime i/ili lozinku. </w:t>
                      </w:r>
                    </w:p>
                    <w:p w:rsidR="00C56BA5" w:rsidRPr="00BC2FAF" w:rsidRDefault="00C56BA5" w:rsidP="006B1CD3">
                      <w:pPr>
                        <w:jc w:val="center"/>
                        <w:rPr>
                          <w:color w:val="C00000"/>
                          <w:sz w:val="20"/>
                          <w:szCs w:val="20"/>
                        </w:rPr>
                      </w:pPr>
                      <w:r w:rsidRPr="00BC2FAF">
                        <w:rPr>
                          <w:color w:val="C00000"/>
                          <w:sz w:val="20"/>
                          <w:szCs w:val="20"/>
                        </w:rPr>
                        <w:t>Pokušajte ponovno.</w:t>
                      </w:r>
                    </w:p>
                  </w:txbxContent>
                </v:textbox>
              </v:roundrect>
            </w:pict>
          </mc:Fallback>
        </mc:AlternateContent>
      </w:r>
    </w:p>
    <w:p w:rsidR="006B1CD3" w:rsidRPr="00BC2FAF" w:rsidRDefault="006B1CD3" w:rsidP="006B1CD3">
      <w:pPr>
        <w:rPr>
          <w:lang w:eastAsia="en-US"/>
        </w:rPr>
      </w:pPr>
    </w:p>
    <w:p w:rsidR="006B1CD3" w:rsidRDefault="006B1CD3" w:rsidP="006B1CD3">
      <w:pPr>
        <w:rPr>
          <w:rFonts w:asciiTheme="minorHAnsi" w:hAnsiTheme="minorHAnsi" w:cstheme="minorHAnsi"/>
          <w:lang w:eastAsia="en-US"/>
        </w:rPr>
      </w:pPr>
    </w:p>
    <w:p w:rsidR="006B1CD3" w:rsidRPr="0089666C"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A43F7E" w:rsidRDefault="00A43F7E" w:rsidP="006B1CD3">
      <w:pPr>
        <w:rPr>
          <w:rFonts w:asciiTheme="minorHAnsi" w:hAnsiTheme="minorHAnsi" w:cstheme="minorHAnsi"/>
        </w:rPr>
      </w:pPr>
    </w:p>
    <w:p w:rsidR="00A43F7E" w:rsidRDefault="00A43F7E" w:rsidP="006B1CD3">
      <w:pPr>
        <w:rPr>
          <w:rFonts w:asciiTheme="minorHAnsi" w:hAnsiTheme="minorHAnsi" w:cstheme="minorHAnsi"/>
        </w:rPr>
      </w:pPr>
    </w:p>
    <w:p w:rsidR="006B1CD3" w:rsidRPr="00BC2FAF" w:rsidRDefault="006B1CD3" w:rsidP="006B1CD3">
      <w:pPr>
        <w:pStyle w:val="Heading2"/>
        <w:rPr>
          <w:rFonts w:cstheme="minorHAnsi"/>
        </w:rPr>
      </w:pPr>
      <w:bookmarkStart w:id="17" w:name="EK003"/>
      <w:bookmarkStart w:id="18" w:name="_Toc386735332"/>
      <w:bookmarkStart w:id="19" w:name="_Toc387603573"/>
      <w:bookmarkEnd w:id="17"/>
      <w:r w:rsidRPr="00BC2FAF">
        <w:rPr>
          <w:rFonts w:cstheme="minorHAnsi"/>
        </w:rPr>
        <w:t>EK003 – Izbornici I. razine</w:t>
      </w:r>
      <w:bookmarkEnd w:id="18"/>
      <w:bookmarkEnd w:id="19"/>
    </w:p>
    <w:p w:rsidR="006B1CD3" w:rsidRDefault="006B1CD3" w:rsidP="006B1CD3">
      <w:pPr>
        <w:rPr>
          <w:lang w:eastAsia="en-US"/>
        </w:rPr>
      </w:pPr>
      <w:r>
        <w:rPr>
          <w:noProof/>
          <w:lang w:val="en-US" w:eastAsia="en-US"/>
        </w:rPr>
        <mc:AlternateContent>
          <mc:Choice Requires="wps">
            <w:drawing>
              <wp:anchor distT="0" distB="0" distL="114300" distR="114300" simplePos="0" relativeHeight="251677696" behindDoc="0" locked="0" layoutInCell="1" allowOverlap="1" wp14:anchorId="3EB262A8" wp14:editId="5C7F91F5">
                <wp:simplePos x="0" y="0"/>
                <wp:positionH relativeFrom="column">
                  <wp:posOffset>5080</wp:posOffset>
                </wp:positionH>
                <wp:positionV relativeFrom="paragraph">
                  <wp:posOffset>106045</wp:posOffset>
                </wp:positionV>
                <wp:extent cx="4864735" cy="3088005"/>
                <wp:effectExtent l="0" t="0" r="12065" b="17145"/>
                <wp:wrapNone/>
                <wp:docPr id="17" name="Rectangle 17"/>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BA5" w:rsidRDefault="00C56BA5" w:rsidP="006B1CD3">
                            <w:pPr>
                              <w:jc w:val="center"/>
                            </w:pPr>
                            <w:r>
                              <w:t xml:space="preserve">Dobrodošli u aplikaciju </w:t>
                            </w:r>
                            <w:r w:rsidR="000F6037">
                              <w:t>VIES SUSTAV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margin-left:.4pt;margin-top: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ERgfnuAAgAA&#10;TgUAAA4AAAAAAAAAAAAAAAAALgIAAGRycy9lMm9Eb2MueG1sUEsBAi0AFAAGAAgAAAAhABmqR6/c&#10;AAAABwEAAA8AAAAAAAAAAAAAAAAA2gQAAGRycy9kb3ducmV2LnhtbFBLBQYAAAAABAAEAPMAAADj&#10;BQAAAAA=&#10;" fillcolor="#4f81bd [3204]" strokecolor="#243f60 [1604]" strokeweight="2pt">
                <v:textbox>
                  <w:txbxContent>
                    <w:p w:rsidR="00C56BA5" w:rsidRDefault="00C56BA5" w:rsidP="006B1CD3">
                      <w:pPr>
                        <w:jc w:val="center"/>
                      </w:pPr>
                      <w:r>
                        <w:t xml:space="preserve">Dobrodošli u aplikaciju </w:t>
                      </w:r>
                      <w:r w:rsidR="000F6037">
                        <w:t>VIES SUSTAV</w:t>
                      </w:r>
                    </w:p>
                  </w:txbxContent>
                </v:textbox>
              </v:rect>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250F566C" wp14:editId="58732EB8">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55D43F9B" wp14:editId="4A98F353">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C56BA5" w:rsidRPr="000F271F" w:rsidRDefault="00C56BA5" w:rsidP="006B1CD3">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C56BA5" w:rsidRPr="000F271F" w:rsidRDefault="00C56BA5" w:rsidP="006B1CD3">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68BBA512" wp14:editId="01B88F4A">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C56BA5" w:rsidRPr="000F271F" w:rsidRDefault="00C56BA5" w:rsidP="006B1CD3">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" fillcolor="#e36c0a [2409]" stroked="f" strokeweight=".5pt">
                <v:textbox>
                  <w:txbxContent>
                    <w:p w:rsidR="00C56BA5" w:rsidRPr="000F271F" w:rsidRDefault="00C56BA5" w:rsidP="006B1CD3">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205DC501" wp14:editId="485B76E8">
                <wp:simplePos x="0" y="0"/>
                <wp:positionH relativeFrom="column">
                  <wp:posOffset>885238</wp:posOffset>
                </wp:positionH>
                <wp:positionV relativeFrom="paragraph">
                  <wp:posOffset>124220</wp:posOffset>
                </wp:positionV>
                <wp:extent cx="69874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C56BA5" w:rsidRPr="000F271F" w:rsidRDefault="00C56BA5" w:rsidP="006B1CD3">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69.7pt;margin-top:9.8pt;width:55pt;height:1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BE/yxxYwIAAMoEAAAOAAAAAAAAAAAAAAAAAC4CAABkcnMvZTJv&#10;RG9jLnhtbFBLAQItABQABgAIAAAAIQBIh0O/3AAAAAkBAAAPAAAAAAAAAAAAAAAAAL0EAABkcnMv&#10;ZG93bnJldi54bWxQSwUGAAAAAAQABADzAAAAxgUAAAAA&#10;" fillcolor="#548dd4 [1951]" stroked="f" strokeweight=".5pt">
                <v:textbox>
                  <w:txbxContent>
                    <w:p w:rsidR="00C56BA5" w:rsidRPr="000F271F" w:rsidRDefault="00C56BA5" w:rsidP="006B1CD3">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77ED6DF5" wp14:editId="6AA03B60">
                <wp:simplePos x="0" y="0"/>
                <wp:positionH relativeFrom="column">
                  <wp:posOffset>1583690</wp:posOffset>
                </wp:positionH>
                <wp:positionV relativeFrom="paragraph">
                  <wp:posOffset>106944</wp:posOffset>
                </wp:positionV>
                <wp:extent cx="3285298" cy="327660"/>
                <wp:effectExtent l="76200" t="57150" r="67945" b="91440"/>
                <wp:wrapNone/>
                <wp:docPr id="22" name="Rectangle 22"/>
                <wp:cNvGraphicFramePr/>
                <a:graphic xmlns:a="http://schemas.openxmlformats.org/drawingml/2006/main">
                  <a:graphicData uri="http://schemas.microsoft.com/office/word/2010/wordprocessingShape">
                    <wps:wsp>
                      <wps:cNvSpPr/>
                      <wps:spPr>
                        <a:xfrm>
                          <a:off x="0" y="0"/>
                          <a:ext cx="3285298"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24.7pt;margin-top:8.4pt;width:258.7pt;height:25.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" fillcolor="#e36c0a [2409]"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2012B6F5" wp14:editId="090189C2">
                <wp:simplePos x="0" y="0"/>
                <wp:positionH relativeFrom="column">
                  <wp:posOffset>842010</wp:posOffset>
                </wp:positionH>
                <wp:positionV relativeFrom="paragraph">
                  <wp:posOffset>106680</wp:posOffset>
                </wp:positionV>
                <wp:extent cx="4027170" cy="327660"/>
                <wp:effectExtent l="76200" t="57150" r="68580" b="91440"/>
                <wp:wrapNone/>
                <wp:docPr id="23" name="Rectangle 23"/>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66.3pt;margin-top:8.4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0b3+u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B0E8629" wp14:editId="173D8C98">
                <wp:simplePos x="0" y="0"/>
                <wp:positionH relativeFrom="column">
                  <wp:posOffset>5344</wp:posOffset>
                </wp:positionH>
                <wp:positionV relativeFrom="paragraph">
                  <wp:posOffset>106968</wp:posOffset>
                </wp:positionV>
                <wp:extent cx="793630" cy="327660"/>
                <wp:effectExtent l="0" t="0" r="6985" b="0"/>
                <wp:wrapNone/>
                <wp:docPr id="24" name="Text Box 24"/>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6BA5" w:rsidRPr="000F271F" w:rsidRDefault="000F6037" w:rsidP="006B1CD3">
                            <w:pPr>
                              <w:jc w:val="center"/>
                              <w:rPr>
                                <w:color w:val="FFFFFF" w:themeColor="background1"/>
                                <w:sz w:val="14"/>
                                <w:szCs w:val="14"/>
                              </w:rPr>
                            </w:pPr>
                            <w:r>
                              <w:rPr>
                                <w:color w:val="FFFFFF" w:themeColor="background1"/>
                                <w:sz w:val="14"/>
                                <w:szCs w:val="14"/>
                              </w:rPr>
                              <w:t>VIES SUSTAV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4pt;margin-top:8.4pt;width:62.5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" fillcolor="#4f81bd [3204]" stroked="f" strokeweight=".5pt">
                <v:textbox>
                  <w:txbxContent>
                    <w:p w:rsidR="00C56BA5" w:rsidRPr="000F271F" w:rsidRDefault="000F6037" w:rsidP="006B1CD3">
                      <w:pPr>
                        <w:jc w:val="center"/>
                        <w:rPr>
                          <w:color w:val="FFFFFF" w:themeColor="background1"/>
                          <w:sz w:val="14"/>
                          <w:szCs w:val="14"/>
                        </w:rPr>
                      </w:pPr>
                      <w:r>
                        <w:rPr>
                          <w:color w:val="FFFFFF" w:themeColor="background1"/>
                          <w:sz w:val="14"/>
                          <w:szCs w:val="14"/>
                        </w:rPr>
                        <w:t>VIES SUSTAV</w:t>
                      </w:r>
                    </w:p>
                  </w:txbxContent>
                </v:textbox>
              </v:shape>
            </w:pict>
          </mc:Fallback>
        </mc:AlternateContent>
      </w: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Pr="00BC2FAF" w:rsidRDefault="00A43F7E" w:rsidP="006B1CD3">
      <w:pPr>
        <w:rPr>
          <w:lang w:eastAsia="en-US"/>
        </w:rPr>
      </w:pPr>
    </w:p>
    <w:p w:rsidR="00587937" w:rsidRPr="00587937" w:rsidRDefault="00587937" w:rsidP="00587937">
      <w:pPr>
        <w:pStyle w:val="Heading2"/>
        <w:rPr>
          <w:rFonts w:cstheme="minorHAnsi"/>
        </w:rPr>
      </w:pPr>
      <w:bookmarkStart w:id="20" w:name="EK004"/>
      <w:bookmarkStart w:id="21" w:name="_Toc387603574"/>
      <w:bookmarkEnd w:id="20"/>
      <w:r w:rsidRPr="00587937">
        <w:rPr>
          <w:rFonts w:cstheme="minorHAnsi"/>
        </w:rPr>
        <w:lastRenderedPageBreak/>
        <w:t>EK00</w:t>
      </w:r>
      <w:r>
        <w:rPr>
          <w:rFonts w:cstheme="minorHAnsi"/>
        </w:rPr>
        <w:t>4</w:t>
      </w:r>
      <w:r w:rsidRPr="00587937">
        <w:rPr>
          <w:rFonts w:cstheme="minorHAnsi"/>
        </w:rPr>
        <w:t xml:space="preserve"> – </w:t>
      </w:r>
      <w:r>
        <w:rPr>
          <w:rFonts w:cstheme="minorHAnsi"/>
        </w:rPr>
        <w:t>Osnovni ekran VIES registra</w:t>
      </w:r>
      <w:bookmarkEnd w:id="21"/>
    </w:p>
    <w:p w:rsidR="00000DF5" w:rsidRDefault="00000DF5" w:rsidP="00F01C82">
      <w:pPr>
        <w:rPr>
          <w:rFonts w:asciiTheme="minorHAnsi" w:hAnsiTheme="minorHAnsi" w:cstheme="minorHAnsi"/>
          <w:sz w:val="22"/>
          <w:szCs w:val="22"/>
          <w:lang w:eastAsia="en-US"/>
        </w:rPr>
      </w:pPr>
    </w:p>
    <w:p w:rsidR="00000DF5" w:rsidRDefault="007247E6"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8C342C2" wp14:editId="75E5093B">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7247E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3" style="position:absolute;margin-left:231.85pt;margin-top:16.45pt;width:52.9pt;height:20.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7247E6">
                      <w:pPr>
                        <w:jc w:val="center"/>
                      </w:pPr>
                      <w:r>
                        <w:t>Zatvori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5E6C2D9A" wp14:editId="771E5D69">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587937">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57.5pt;margin-top:16.05pt;width:227.55pt;height:2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Ecg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OfDlNZQ72l4AXr6Ry+vGkL4WkS8FYH4TvOiHcYb+mgDbcXhcOJsA+Hna/JkTzQkLWct&#10;7U/F44+tCIoz89kRQU+ns1lauHyZHX8o6RKea9bPNW5rL4CmMqXXwst8TPZohqMOYB9o1VcpK6mE&#10;k5S74jgcL7DfanoqpFqtshGtmBd47e68TKETyok/992DCP5AMiR6foFh08TiBdd62+TpYLVF0E0m&#10;YsK5R/WAP61npvLhKUn7//yerZ4evOUv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7xh/E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587937">
                      <w:pPr>
                        <w:jc w:val="center"/>
                      </w:pPr>
                      <w:r>
                        <w:t>VIES registar</w:t>
                      </w:r>
                    </w:p>
                  </w:txbxContent>
                </v:textbox>
              </v:shape>
            </w:pict>
          </mc:Fallback>
        </mc:AlternateContent>
      </w:r>
      <w:r w:rsidR="00000DF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2F277A2" wp14:editId="0AE470AD">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000DF5" w:rsidRDefault="00000DF5" w:rsidP="00F01C82">
      <w:pPr>
        <w:rPr>
          <w:rFonts w:asciiTheme="minorHAnsi" w:hAnsiTheme="minorHAnsi" w:cstheme="minorHAnsi"/>
          <w:sz w:val="22"/>
          <w:szCs w:val="22"/>
          <w:lang w:eastAsia="en-US"/>
        </w:rPr>
      </w:pPr>
    </w:p>
    <w:p w:rsidR="00000DF5"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7CC6CF" wp14:editId="12E3A7B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56BA5" w:rsidRDefault="00C56BA5" w:rsidP="00235D6D">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5" style="position:absolute;margin-left:204.8pt;margin-top:17pt;width:80.1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EVm2j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C56BA5" w:rsidRDefault="00C56BA5" w:rsidP="00235D6D">
                      <w:r>
                        <w:t>Novi obveznik</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Default="002B1D1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8528" behindDoc="0" locked="0" layoutInCell="1" allowOverlap="1" wp14:anchorId="09F75C66" wp14:editId="71A06B13">
                <wp:simplePos x="0" y="0"/>
                <wp:positionH relativeFrom="column">
                  <wp:posOffset>2917538</wp:posOffset>
                </wp:positionH>
                <wp:positionV relativeFrom="paragraph">
                  <wp:posOffset>79674</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2B1D1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6" style="position:absolute;margin-left:229.75pt;margin-top:6.25pt;width:55pt;height:18.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ZOSwMAAIE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2B1D1A">
                      <w:pPr>
                        <w:jc w:val="center"/>
                      </w:pPr>
                      <w:r>
                        <w:t>Počisti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4262A54" wp14:editId="3732ACE3">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56BA5" w:rsidRDefault="00C56BA5" w:rsidP="00235D6D">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7" style="position:absolute;margin-left:172.2pt;margin-top:6.5pt;width:55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3SZqNXECAAA3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C56BA5" w:rsidRDefault="00C56BA5" w:rsidP="00235D6D">
                      <w:pPr>
                        <w:jc w:val="center"/>
                      </w:pPr>
                      <w:r>
                        <w:t>Traži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76AD43FE" wp14:editId="70164F59">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BA5" w:rsidRPr="00587937" w:rsidRDefault="00C56BA5">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53.95pt;margin-top:8pt;width:33.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usfwIAAGs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HQcmw2CXVO0wb0/dxgQnr2tM5UaEeC88VgQjxtrHO3y0IXSf&#10;eomzFflff9MnPJgLK2dbrFzJw8+18Ioz89WC05/G02na0XyYnpxNcPCHluWhxa6bS8JYQFtkl8WE&#10;j2YQtafmCa/DIt0Kk7ASd5c8DuJl7B4CvC5SLRYZhK10It7YBydT6DSlxLnH9kl41xMzgtG3NCyn&#10;mL3iZ4dNnpYW60i6zuRNje662g8AG53p378+6ck4PGfUyxs5/w0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2JorrH8C&#10;AABrBQAADgAAAAAAAAAAAAAAAAAuAgAAZHJzL2Uyb0RvYy54bWxQSwECLQAUAAYACAAAACEAVaHz&#10;pd8AAAAJAQAADwAAAAAAAAAAAAAAAADZBAAAZHJzL2Rvd25yZXYueG1sUEsFBgAAAAAEAAQA8wAA&#10;AOUFAAAAAA==&#10;" filled="f" stroked="f" strokeweight=".5pt">
                <v:textbox>
                  <w:txbxContent>
                    <w:p w:rsidR="00C56BA5" w:rsidRPr="00587937" w:rsidRDefault="00C56BA5">
                      <w:pPr>
                        <w:rPr>
                          <w:b/>
                          <w:sz w:val="14"/>
                          <w:szCs w:val="14"/>
                        </w:rPr>
                      </w:pPr>
                      <w:r w:rsidRPr="00587937">
                        <w:rPr>
                          <w:b/>
                          <w:sz w:val="14"/>
                          <w:szCs w:val="14"/>
                        </w:rPr>
                        <w:t>OIB:</w:t>
                      </w:r>
                    </w:p>
                  </w:txbxContent>
                </v:textbox>
              </v:shape>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99E7799" wp14:editId="2F5F0EDC">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BA5" w:rsidRDefault="00C56BA5" w:rsidP="00235D6D">
                            <w:r>
                              <w:t>Ekran s osnovnim podacima o poreznom obvezniku:</w:t>
                            </w:r>
                          </w:p>
                          <w:p w:rsidR="00C56BA5" w:rsidRDefault="00C56BA5" w:rsidP="00235D6D">
                            <w:pPr>
                              <w:pStyle w:val="ListParagraph"/>
                              <w:numPr>
                                <w:ilvl w:val="0"/>
                                <w:numId w:val="45"/>
                              </w:numPr>
                            </w:pPr>
                            <w:r>
                              <w:t>OIB</w:t>
                            </w:r>
                          </w:p>
                          <w:p w:rsidR="00C56BA5" w:rsidRDefault="00C56BA5" w:rsidP="00235D6D">
                            <w:pPr>
                              <w:pStyle w:val="ListParagraph"/>
                              <w:numPr>
                                <w:ilvl w:val="0"/>
                                <w:numId w:val="45"/>
                              </w:numPr>
                            </w:pPr>
                            <w:r>
                              <w:t>Naziv</w:t>
                            </w:r>
                          </w:p>
                          <w:p w:rsidR="00C56BA5" w:rsidRDefault="00C56BA5" w:rsidP="00235D6D">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9" style="position:absolute;margin-left:57.5pt;margin-top:9.75pt;width:220.75pt;height:14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KLfwIAAE8FAAAOAAAAZHJzL2Uyb0RvYy54bWysVEtv2zAMvg/YfxB0X+2kS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Ejmwot/AgAA&#10;TwUAAA4AAAAAAAAAAAAAAAAALgIAAGRycy9lMm9Eb2MueG1sUEsBAi0AFAAGAAgAAAAhAL/eo3Pd&#10;AAAACgEAAA8AAAAAAAAAAAAAAAAA2QQAAGRycy9kb3ducmV2LnhtbFBLBQYAAAAABAAEAPMAAADj&#10;BQAAAAA=&#10;" fillcolor="#4f81bd [3204]" strokecolor="#243f60 [1604]" strokeweight="2pt">
                <v:textbox>
                  <w:txbxContent>
                    <w:p w:rsidR="00C56BA5" w:rsidRDefault="00C56BA5" w:rsidP="00235D6D">
                      <w:r>
                        <w:t>Ekran s osnovnim podacima o poreznom obvezniku:</w:t>
                      </w:r>
                    </w:p>
                    <w:p w:rsidR="00C56BA5" w:rsidRDefault="00C56BA5" w:rsidP="00235D6D">
                      <w:pPr>
                        <w:pStyle w:val="ListParagraph"/>
                        <w:numPr>
                          <w:ilvl w:val="0"/>
                          <w:numId w:val="45"/>
                        </w:numPr>
                      </w:pPr>
                      <w:r>
                        <w:t>OIB</w:t>
                      </w:r>
                    </w:p>
                    <w:p w:rsidR="00C56BA5" w:rsidRDefault="00C56BA5" w:rsidP="00235D6D">
                      <w:pPr>
                        <w:pStyle w:val="ListParagraph"/>
                        <w:numPr>
                          <w:ilvl w:val="0"/>
                          <w:numId w:val="45"/>
                        </w:numPr>
                      </w:pPr>
                      <w:r>
                        <w:t>Naziv</w:t>
                      </w:r>
                    </w:p>
                    <w:p w:rsidR="00C56BA5" w:rsidRDefault="00C56BA5" w:rsidP="00235D6D">
                      <w:pPr>
                        <w:pStyle w:val="ListParagraph"/>
                        <w:numPr>
                          <w:ilvl w:val="0"/>
                          <w:numId w:val="45"/>
                        </w:numPr>
                      </w:pPr>
                      <w:r>
                        <w:t>Adresa</w:t>
                      </w:r>
                    </w:p>
                  </w:txbxContent>
                </v:textbox>
              </v: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Pr="00FB55F1"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B3736F1" wp14:editId="00437613">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56BA5" w:rsidRDefault="00C56BA5" w:rsidP="00235D6D">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0" style="position:absolute;margin-left:178.35pt;margin-top:5.2pt;width:106.5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IuCs51xAgAAOA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C56BA5" w:rsidRDefault="00C56BA5" w:rsidP="00235D6D">
                      <w:pPr>
                        <w:jc w:val="center"/>
                      </w:pPr>
                      <w:r>
                        <w:t>Detaljni podaci</w:t>
                      </w:r>
                    </w:p>
                  </w:txbxContent>
                </v:textbox>
              </v:roundrect>
            </w:pict>
          </mc:Fallback>
        </mc:AlternateContent>
      </w:r>
    </w:p>
    <w:p w:rsidR="002D36E6" w:rsidRDefault="002D36E6"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Pr="00BA5124" w:rsidRDefault="00974F6D" w:rsidP="00974F6D">
      <w:pPr>
        <w:pStyle w:val="Heading2"/>
        <w:rPr>
          <w:rFonts w:cstheme="minorHAnsi"/>
        </w:rPr>
      </w:pPr>
      <w:bookmarkStart w:id="22" w:name="EK005"/>
      <w:bookmarkStart w:id="23" w:name="_Toc387603575"/>
      <w:bookmarkEnd w:id="22"/>
      <w:r w:rsidRPr="00BA5124">
        <w:rPr>
          <w:rFonts w:cstheme="minorHAnsi"/>
        </w:rPr>
        <w:t xml:space="preserve">EK005 – </w:t>
      </w:r>
      <w:r w:rsidR="00BA5124">
        <w:rPr>
          <w:rFonts w:cstheme="minorHAnsi"/>
        </w:rPr>
        <w:t>Ekran s detaljnim podacima o poreznom obvezniku</w:t>
      </w:r>
      <w:r w:rsidR="00A43F7E">
        <w:rPr>
          <w:rFonts w:cstheme="minorHAnsi"/>
        </w:rPr>
        <w:t xml:space="preserve"> (za unos novog obveznika)</w:t>
      </w:r>
      <w:bookmarkEnd w:id="23"/>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4147E987" wp14:editId="7ED6BAC7">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05FD7D52" wp14:editId="68BD6BA8">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41" style="position:absolute;margin-left:231.85pt;margin-top:16.45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CwvV7E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74F6D">
                      <w:pPr>
                        <w:jc w:val="center"/>
                      </w:pPr>
                      <w:r>
                        <w:t>Zatvori</w:t>
                      </w:r>
                    </w:p>
                  </w:txbxContent>
                </v:textbox>
              </v:round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45D80710" wp14:editId="0B93D465">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974F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2" type="#_x0000_t202" style="position:absolute;margin-left:57.5pt;margin-top:16.05pt;width:227.55pt;height:20.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icwIAADk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ciQUIn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974F6D">
                      <w:pPr>
                        <w:jc w:val="center"/>
                      </w:pPr>
                      <w:r>
                        <w:t>VIES registar</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47EB48A0" wp14:editId="284DF572">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C56BA5" w:rsidRPr="006B1BC9" w:rsidRDefault="00C56BA5" w:rsidP="00BA5124">
                            <w:pPr>
                              <w:jc w:val="center"/>
                              <w:rPr>
                                <w:sz w:val="14"/>
                                <w:szCs w:val="14"/>
                              </w:rPr>
                            </w:pPr>
                            <w:r w:rsidRPr="006B1BC9">
                              <w:rPr>
                                <w:sz w:val="14"/>
                                <w:szCs w:val="14"/>
                              </w:rPr>
                              <w:t>MINISTARSTVO FINANCIJA – POREZNA UPRAVA</w:t>
                            </w:r>
                          </w:p>
                          <w:p w:rsidR="00C56BA5" w:rsidRPr="006B1BC9" w:rsidRDefault="00C56BA5" w:rsidP="00BA5124">
                            <w:pPr>
                              <w:rPr>
                                <w:sz w:val="14"/>
                                <w:szCs w:val="14"/>
                              </w:rPr>
                            </w:pPr>
                            <w:r>
                              <w:rPr>
                                <w:sz w:val="14"/>
                                <w:szCs w:val="14"/>
                              </w:rPr>
                              <w:t xml:space="preserve">PODRUČNI URED </w:t>
                            </w:r>
                          </w:p>
                          <w:p w:rsidR="00C56BA5" w:rsidRDefault="00C56BA5" w:rsidP="00BA5124">
                            <w:pPr>
                              <w:rPr>
                                <w:sz w:val="14"/>
                                <w:szCs w:val="14"/>
                              </w:rPr>
                            </w:pPr>
                            <w:r w:rsidRPr="006B1BC9">
                              <w:rPr>
                                <w:sz w:val="14"/>
                                <w:szCs w:val="14"/>
                              </w:rPr>
                              <w:t xml:space="preserve">ISPOSTAVA </w:t>
                            </w:r>
                          </w:p>
                          <w:p w:rsidR="00C56BA5" w:rsidRPr="00BA5124" w:rsidRDefault="00C56BA5" w:rsidP="00BA5124">
                            <w:pPr>
                              <w:rPr>
                                <w:b/>
                                <w:sz w:val="14"/>
                                <w:szCs w:val="14"/>
                              </w:rPr>
                            </w:pPr>
                            <w:r w:rsidRPr="00BA5124">
                              <w:rPr>
                                <w:b/>
                                <w:sz w:val="14"/>
                                <w:szCs w:val="14"/>
                              </w:rPr>
                              <w:t>PODACI O POREZNOM OBVEZNIKU:</w:t>
                            </w:r>
                          </w:p>
                          <w:p w:rsidR="00C56BA5" w:rsidRDefault="00C56BA5" w:rsidP="00BA5124">
                            <w:pPr>
                              <w:rPr>
                                <w:sz w:val="14"/>
                                <w:szCs w:val="14"/>
                              </w:rPr>
                            </w:pPr>
                            <w:r>
                              <w:rPr>
                                <w:sz w:val="14"/>
                                <w:szCs w:val="14"/>
                              </w:rPr>
                              <w:t xml:space="preserve">OIB: </w:t>
                            </w:r>
                          </w:p>
                          <w:p w:rsidR="00C56BA5" w:rsidRDefault="00C56BA5" w:rsidP="00BA5124">
                            <w:pPr>
                              <w:rPr>
                                <w:sz w:val="14"/>
                                <w:szCs w:val="14"/>
                              </w:rPr>
                            </w:pPr>
                            <w:r>
                              <w:rPr>
                                <w:sz w:val="14"/>
                                <w:szCs w:val="14"/>
                              </w:rPr>
                              <w:t xml:space="preserve">NAZIV: </w:t>
                            </w:r>
                          </w:p>
                          <w:p w:rsidR="00C56BA5" w:rsidRDefault="00C56BA5" w:rsidP="00BA5124">
                            <w:pPr>
                              <w:rPr>
                                <w:sz w:val="14"/>
                                <w:szCs w:val="14"/>
                              </w:rPr>
                            </w:pPr>
                            <w:r>
                              <w:rPr>
                                <w:sz w:val="14"/>
                                <w:szCs w:val="14"/>
                              </w:rPr>
                              <w:t xml:space="preserve">ADRESA: </w:t>
                            </w:r>
                          </w:p>
                          <w:p w:rsidR="00C56BA5" w:rsidRDefault="00C56BA5" w:rsidP="00BA5124">
                            <w:pPr>
                              <w:rPr>
                                <w:sz w:val="14"/>
                                <w:szCs w:val="14"/>
                              </w:rPr>
                            </w:pPr>
                            <w:r>
                              <w:rPr>
                                <w:sz w:val="14"/>
                                <w:szCs w:val="14"/>
                              </w:rPr>
                              <w:t>DRŽAVA:</w:t>
                            </w:r>
                          </w:p>
                          <w:p w:rsidR="00C56BA5" w:rsidRDefault="00C56BA5" w:rsidP="00BA5124">
                            <w:pPr>
                              <w:rPr>
                                <w:sz w:val="14"/>
                                <w:szCs w:val="14"/>
                              </w:rPr>
                            </w:pPr>
                            <w:r>
                              <w:rPr>
                                <w:sz w:val="14"/>
                                <w:szCs w:val="14"/>
                              </w:rPr>
                              <w:t>DJELATNOST:</w:t>
                            </w:r>
                          </w:p>
                          <w:p w:rsidR="00C56BA5" w:rsidRDefault="00C56BA5" w:rsidP="00BA5124">
                            <w:pPr>
                              <w:rPr>
                                <w:sz w:val="14"/>
                                <w:szCs w:val="14"/>
                              </w:rPr>
                            </w:pPr>
                          </w:p>
                          <w:p w:rsidR="00C56BA5" w:rsidRDefault="00C56BA5" w:rsidP="00BA5124">
                            <w:pPr>
                              <w:rPr>
                                <w:sz w:val="14"/>
                                <w:szCs w:val="14"/>
                              </w:rPr>
                            </w:pPr>
                            <w:r>
                              <w:rPr>
                                <w:sz w:val="14"/>
                                <w:szCs w:val="14"/>
                              </w:rPr>
                              <w:t>Telefon/Telefaks:</w:t>
                            </w:r>
                          </w:p>
                          <w:p w:rsidR="00C56BA5" w:rsidRDefault="00C56BA5" w:rsidP="00BA5124">
                            <w:pPr>
                              <w:rPr>
                                <w:sz w:val="14"/>
                                <w:szCs w:val="14"/>
                              </w:rPr>
                            </w:pPr>
                            <w:r>
                              <w:rPr>
                                <w:sz w:val="14"/>
                                <w:szCs w:val="14"/>
                              </w:rPr>
                              <w:t>E-mail:</w:t>
                            </w:r>
                          </w:p>
                          <w:p w:rsidR="00C56BA5" w:rsidRDefault="00C56BA5" w:rsidP="00BA5124">
                            <w:pPr>
                              <w:rPr>
                                <w:sz w:val="14"/>
                                <w:szCs w:val="14"/>
                              </w:rPr>
                            </w:pPr>
                            <w:r>
                              <w:rPr>
                                <w:sz w:val="14"/>
                                <w:szCs w:val="14"/>
                              </w:rPr>
                              <w:t>Oblik vlasništva:</w:t>
                            </w:r>
                          </w:p>
                          <w:p w:rsidR="00C56BA5" w:rsidRDefault="00C56BA5" w:rsidP="00BA5124">
                            <w:pPr>
                              <w:rPr>
                                <w:sz w:val="14"/>
                                <w:szCs w:val="14"/>
                              </w:rPr>
                            </w:pPr>
                            <w:r>
                              <w:rPr>
                                <w:sz w:val="14"/>
                                <w:szCs w:val="14"/>
                              </w:rPr>
                              <w:t>Razlog obveze:</w:t>
                            </w:r>
                          </w:p>
                          <w:p w:rsidR="00C56BA5" w:rsidRDefault="00C56BA5" w:rsidP="00BA5124">
                            <w:pPr>
                              <w:rPr>
                                <w:sz w:val="14"/>
                                <w:szCs w:val="14"/>
                              </w:rPr>
                            </w:pPr>
                          </w:p>
                          <w:p w:rsidR="00C56BA5" w:rsidRDefault="00C56BA5" w:rsidP="00BA5124">
                            <w:pPr>
                              <w:rPr>
                                <w:sz w:val="14"/>
                                <w:szCs w:val="14"/>
                              </w:rPr>
                            </w:pPr>
                            <w:r>
                              <w:rPr>
                                <w:sz w:val="14"/>
                                <w:szCs w:val="14"/>
                              </w:rPr>
                              <w:t>Korisničko ime:</w:t>
                            </w:r>
                          </w:p>
                          <w:p w:rsidR="00C56BA5" w:rsidRDefault="00C56BA5" w:rsidP="00BA5124">
                            <w:pPr>
                              <w:rPr>
                                <w:sz w:val="14"/>
                                <w:szCs w:val="14"/>
                              </w:rPr>
                            </w:pPr>
                            <w:r>
                              <w:rPr>
                                <w:sz w:val="14"/>
                                <w:szCs w:val="14"/>
                              </w:rPr>
                              <w:t>Zaporka:</w:t>
                            </w:r>
                          </w:p>
                          <w:p w:rsidR="00C56BA5" w:rsidRDefault="00C56BA5" w:rsidP="00BA5124">
                            <w:pPr>
                              <w:rPr>
                                <w:sz w:val="14"/>
                                <w:szCs w:val="14"/>
                              </w:rPr>
                            </w:pPr>
                            <w:r>
                              <w:rPr>
                                <w:sz w:val="14"/>
                                <w:szCs w:val="14"/>
                              </w:rPr>
                              <w:t>Datum:</w:t>
                            </w:r>
                          </w:p>
                          <w:p w:rsidR="00C56BA5" w:rsidRDefault="00C56BA5" w:rsidP="00BA5124">
                            <w:pPr>
                              <w:rPr>
                                <w:sz w:val="14"/>
                                <w:szCs w:val="14"/>
                              </w:rPr>
                            </w:pPr>
                          </w:p>
                          <w:p w:rsidR="00C56BA5" w:rsidRDefault="00C56BA5" w:rsidP="00BA5124">
                            <w:pPr>
                              <w:rPr>
                                <w:sz w:val="14"/>
                                <w:szCs w:val="14"/>
                              </w:rPr>
                            </w:pPr>
                          </w:p>
                          <w:p w:rsidR="00C56BA5" w:rsidRPr="006B1BC9" w:rsidRDefault="00C56BA5" w:rsidP="00BA512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3" type="#_x0000_t202" style="position:absolute;margin-left:52.7pt;margin-top:7.3pt;width:232.3pt;height:26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JWTrnNjAgAAwwQAAA4AAAAAAAAAAAAAAAAALgIAAGRycy9l&#10;Mm9Eb2MueG1sUEsBAi0AFAAGAAgAAAAhANCiTkjeAAAACgEAAA8AAAAAAAAAAAAAAAAAvQQAAGRy&#10;cy9kb3ducmV2LnhtbFBLBQYAAAAABAAEAPMAAADIBQAAAAA=&#10;" fillcolor="window" stroked="f" strokeweight=".5pt">
                <v:fill opacity="38550f"/>
                <v:textbox>
                  <w:txbxContent>
                    <w:p w:rsidR="00C56BA5" w:rsidRPr="006B1BC9" w:rsidRDefault="00C56BA5" w:rsidP="00BA5124">
                      <w:pPr>
                        <w:jc w:val="center"/>
                        <w:rPr>
                          <w:sz w:val="14"/>
                          <w:szCs w:val="14"/>
                        </w:rPr>
                      </w:pPr>
                      <w:r w:rsidRPr="006B1BC9">
                        <w:rPr>
                          <w:sz w:val="14"/>
                          <w:szCs w:val="14"/>
                        </w:rPr>
                        <w:t>MINISTARSTVO FINANCIJA – POREZNA UPRAVA</w:t>
                      </w:r>
                    </w:p>
                    <w:p w:rsidR="00C56BA5" w:rsidRPr="006B1BC9" w:rsidRDefault="00C56BA5" w:rsidP="00BA5124">
                      <w:pPr>
                        <w:rPr>
                          <w:sz w:val="14"/>
                          <w:szCs w:val="14"/>
                        </w:rPr>
                      </w:pPr>
                      <w:r>
                        <w:rPr>
                          <w:sz w:val="14"/>
                          <w:szCs w:val="14"/>
                        </w:rPr>
                        <w:t xml:space="preserve">PODRUČNI URED </w:t>
                      </w:r>
                    </w:p>
                    <w:p w:rsidR="00C56BA5" w:rsidRDefault="00C56BA5" w:rsidP="00BA5124">
                      <w:pPr>
                        <w:rPr>
                          <w:sz w:val="14"/>
                          <w:szCs w:val="14"/>
                        </w:rPr>
                      </w:pPr>
                      <w:r w:rsidRPr="006B1BC9">
                        <w:rPr>
                          <w:sz w:val="14"/>
                          <w:szCs w:val="14"/>
                        </w:rPr>
                        <w:t xml:space="preserve">ISPOSTAVA </w:t>
                      </w:r>
                    </w:p>
                    <w:p w:rsidR="00C56BA5" w:rsidRPr="00BA5124" w:rsidRDefault="00C56BA5" w:rsidP="00BA5124">
                      <w:pPr>
                        <w:rPr>
                          <w:b/>
                          <w:sz w:val="14"/>
                          <w:szCs w:val="14"/>
                        </w:rPr>
                      </w:pPr>
                      <w:r w:rsidRPr="00BA5124">
                        <w:rPr>
                          <w:b/>
                          <w:sz w:val="14"/>
                          <w:szCs w:val="14"/>
                        </w:rPr>
                        <w:t>PODACI O POREZNOM OBVEZNIKU:</w:t>
                      </w:r>
                    </w:p>
                    <w:p w:rsidR="00C56BA5" w:rsidRDefault="00C56BA5" w:rsidP="00BA5124">
                      <w:pPr>
                        <w:rPr>
                          <w:sz w:val="14"/>
                          <w:szCs w:val="14"/>
                        </w:rPr>
                      </w:pPr>
                      <w:r>
                        <w:rPr>
                          <w:sz w:val="14"/>
                          <w:szCs w:val="14"/>
                        </w:rPr>
                        <w:t xml:space="preserve">OIB: </w:t>
                      </w:r>
                    </w:p>
                    <w:p w:rsidR="00C56BA5" w:rsidRDefault="00C56BA5" w:rsidP="00BA5124">
                      <w:pPr>
                        <w:rPr>
                          <w:sz w:val="14"/>
                          <w:szCs w:val="14"/>
                        </w:rPr>
                      </w:pPr>
                      <w:r>
                        <w:rPr>
                          <w:sz w:val="14"/>
                          <w:szCs w:val="14"/>
                        </w:rPr>
                        <w:t xml:space="preserve">NAZIV: </w:t>
                      </w:r>
                    </w:p>
                    <w:p w:rsidR="00C56BA5" w:rsidRDefault="00C56BA5" w:rsidP="00BA5124">
                      <w:pPr>
                        <w:rPr>
                          <w:sz w:val="14"/>
                          <w:szCs w:val="14"/>
                        </w:rPr>
                      </w:pPr>
                      <w:r>
                        <w:rPr>
                          <w:sz w:val="14"/>
                          <w:szCs w:val="14"/>
                        </w:rPr>
                        <w:t xml:space="preserve">ADRESA: </w:t>
                      </w:r>
                    </w:p>
                    <w:p w:rsidR="00C56BA5" w:rsidRDefault="00C56BA5" w:rsidP="00BA5124">
                      <w:pPr>
                        <w:rPr>
                          <w:sz w:val="14"/>
                          <w:szCs w:val="14"/>
                        </w:rPr>
                      </w:pPr>
                      <w:r>
                        <w:rPr>
                          <w:sz w:val="14"/>
                          <w:szCs w:val="14"/>
                        </w:rPr>
                        <w:t>DRŽAVA:</w:t>
                      </w:r>
                    </w:p>
                    <w:p w:rsidR="00C56BA5" w:rsidRDefault="00C56BA5" w:rsidP="00BA5124">
                      <w:pPr>
                        <w:rPr>
                          <w:sz w:val="14"/>
                          <w:szCs w:val="14"/>
                        </w:rPr>
                      </w:pPr>
                      <w:r>
                        <w:rPr>
                          <w:sz w:val="14"/>
                          <w:szCs w:val="14"/>
                        </w:rPr>
                        <w:t>DJELATNOST:</w:t>
                      </w:r>
                    </w:p>
                    <w:p w:rsidR="00C56BA5" w:rsidRDefault="00C56BA5" w:rsidP="00BA5124">
                      <w:pPr>
                        <w:rPr>
                          <w:sz w:val="14"/>
                          <w:szCs w:val="14"/>
                        </w:rPr>
                      </w:pPr>
                    </w:p>
                    <w:p w:rsidR="00C56BA5" w:rsidRDefault="00C56BA5" w:rsidP="00BA5124">
                      <w:pPr>
                        <w:rPr>
                          <w:sz w:val="14"/>
                          <w:szCs w:val="14"/>
                        </w:rPr>
                      </w:pPr>
                      <w:r>
                        <w:rPr>
                          <w:sz w:val="14"/>
                          <w:szCs w:val="14"/>
                        </w:rPr>
                        <w:t>Telefon/Telefaks:</w:t>
                      </w:r>
                    </w:p>
                    <w:p w:rsidR="00C56BA5" w:rsidRDefault="00C56BA5" w:rsidP="00BA5124">
                      <w:pPr>
                        <w:rPr>
                          <w:sz w:val="14"/>
                          <w:szCs w:val="14"/>
                        </w:rPr>
                      </w:pPr>
                      <w:r>
                        <w:rPr>
                          <w:sz w:val="14"/>
                          <w:szCs w:val="14"/>
                        </w:rPr>
                        <w:t>E-mail:</w:t>
                      </w:r>
                    </w:p>
                    <w:p w:rsidR="00C56BA5" w:rsidRDefault="00C56BA5" w:rsidP="00BA5124">
                      <w:pPr>
                        <w:rPr>
                          <w:sz w:val="14"/>
                          <w:szCs w:val="14"/>
                        </w:rPr>
                      </w:pPr>
                      <w:r>
                        <w:rPr>
                          <w:sz w:val="14"/>
                          <w:szCs w:val="14"/>
                        </w:rPr>
                        <w:t>Oblik vlasništva:</w:t>
                      </w:r>
                    </w:p>
                    <w:p w:rsidR="00C56BA5" w:rsidRDefault="00C56BA5" w:rsidP="00BA5124">
                      <w:pPr>
                        <w:rPr>
                          <w:sz w:val="14"/>
                          <w:szCs w:val="14"/>
                        </w:rPr>
                      </w:pPr>
                      <w:r>
                        <w:rPr>
                          <w:sz w:val="14"/>
                          <w:szCs w:val="14"/>
                        </w:rPr>
                        <w:t>Razlog obveze:</w:t>
                      </w:r>
                    </w:p>
                    <w:p w:rsidR="00C56BA5" w:rsidRDefault="00C56BA5" w:rsidP="00BA5124">
                      <w:pPr>
                        <w:rPr>
                          <w:sz w:val="14"/>
                          <w:szCs w:val="14"/>
                        </w:rPr>
                      </w:pPr>
                    </w:p>
                    <w:p w:rsidR="00C56BA5" w:rsidRDefault="00C56BA5" w:rsidP="00BA5124">
                      <w:pPr>
                        <w:rPr>
                          <w:sz w:val="14"/>
                          <w:szCs w:val="14"/>
                        </w:rPr>
                      </w:pPr>
                      <w:r>
                        <w:rPr>
                          <w:sz w:val="14"/>
                          <w:szCs w:val="14"/>
                        </w:rPr>
                        <w:t>Korisničko ime:</w:t>
                      </w:r>
                    </w:p>
                    <w:p w:rsidR="00C56BA5" w:rsidRDefault="00C56BA5" w:rsidP="00BA5124">
                      <w:pPr>
                        <w:rPr>
                          <w:sz w:val="14"/>
                          <w:szCs w:val="14"/>
                        </w:rPr>
                      </w:pPr>
                      <w:r>
                        <w:rPr>
                          <w:sz w:val="14"/>
                          <w:szCs w:val="14"/>
                        </w:rPr>
                        <w:t>Zaporka:</w:t>
                      </w:r>
                    </w:p>
                    <w:p w:rsidR="00C56BA5" w:rsidRDefault="00C56BA5" w:rsidP="00BA5124">
                      <w:pPr>
                        <w:rPr>
                          <w:sz w:val="14"/>
                          <w:szCs w:val="14"/>
                        </w:rPr>
                      </w:pPr>
                      <w:r>
                        <w:rPr>
                          <w:sz w:val="14"/>
                          <w:szCs w:val="14"/>
                        </w:rPr>
                        <w:t>Datum:</w:t>
                      </w:r>
                    </w:p>
                    <w:p w:rsidR="00C56BA5" w:rsidRDefault="00C56BA5" w:rsidP="00BA5124">
                      <w:pPr>
                        <w:rPr>
                          <w:sz w:val="14"/>
                          <w:szCs w:val="14"/>
                        </w:rPr>
                      </w:pPr>
                    </w:p>
                    <w:p w:rsidR="00C56BA5" w:rsidRDefault="00C56BA5" w:rsidP="00BA5124">
                      <w:pPr>
                        <w:rPr>
                          <w:sz w:val="14"/>
                          <w:szCs w:val="14"/>
                        </w:rPr>
                      </w:pPr>
                    </w:p>
                    <w:p w:rsidR="00C56BA5" w:rsidRPr="006B1BC9" w:rsidRDefault="00C56BA5" w:rsidP="00BA5124">
                      <w:pPr>
                        <w:rPr>
                          <w:sz w:val="14"/>
                          <w:szCs w:val="14"/>
                        </w:rPr>
                      </w:pPr>
                    </w:p>
                  </w:txbxContent>
                </v:textbox>
              </v:shape>
            </w:pict>
          </mc:Fallback>
        </mc:AlternateContent>
      </w:r>
    </w:p>
    <w:p w:rsidR="00974F6D" w:rsidRDefault="0062490F"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2928" behindDoc="0" locked="0" layoutInCell="1" allowOverlap="1" wp14:anchorId="41D6C57F" wp14:editId="676380C3">
                <wp:simplePos x="0" y="0"/>
                <wp:positionH relativeFrom="column">
                  <wp:posOffset>2941320</wp:posOffset>
                </wp:positionH>
                <wp:positionV relativeFrom="paragraph">
                  <wp:posOffset>103505</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C56BA5" w:rsidRDefault="00C56BA5" w:rsidP="0062490F">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44" style="position:absolute;margin-left:231.6pt;margin-top:8.15pt;width:52.9pt;height:20.3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" fillcolor="#9a4906 [1641]" stroked="f">
                <v:fill color2="#f68a32 [3017]" rotate="t" angle="180" colors="0 #cb6c1d;52429f #ff8f2a;1 #ff8f26" focus="100%" type="gradient">
                  <o:fill v:ext="view" type="gradientUnscaled"/>
                </v:fill>
                <v:shadow on="t" color="black" opacity="22937f" origin=",.5" offset="0,.63889mm"/>
                <v:textbox>
                  <w:txbxContent>
                    <w:p w:rsidR="00C56BA5" w:rsidRDefault="00C56BA5" w:rsidP="0062490F">
                      <w:pPr>
                        <w:jc w:val="center"/>
                      </w:pPr>
                      <w:r>
                        <w:t>Spremi</w:t>
                      </w:r>
                    </w:p>
                  </w:txbxContent>
                </v:textbox>
              </v:roundrect>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70880" behindDoc="0" locked="0" layoutInCell="1" allowOverlap="1" wp14:anchorId="1CC6C1CA" wp14:editId="10052359">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77088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68832" behindDoc="0" locked="0" layoutInCell="1" allowOverlap="1" wp14:anchorId="3A31EBDA" wp14:editId="2831E263">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76883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3A080A"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4976" behindDoc="0" locked="0" layoutInCell="1" allowOverlap="1" wp14:anchorId="2B6FD283" wp14:editId="7BEBA50E">
                <wp:simplePos x="0" y="0"/>
                <wp:positionH relativeFrom="column">
                  <wp:posOffset>2944483</wp:posOffset>
                </wp:positionH>
                <wp:positionV relativeFrom="paragraph">
                  <wp:posOffset>149656</wp:posOffset>
                </wp:positionV>
                <wp:extent cx="671830" cy="387697"/>
                <wp:effectExtent l="76200" t="38100" r="90170" b="107950"/>
                <wp:wrapNone/>
                <wp:docPr id="110" name="Rounded Rectangle 110"/>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3A080A">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0" o:spid="_x0000_s1045" style="position:absolute;margin-left:231.85pt;margin-top:11.8pt;width:52.9pt;height:30.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3A080A">
                      <w:pPr>
                        <w:jc w:val="center"/>
                      </w:pPr>
                      <w:r>
                        <w:t>Novi unos</w:t>
                      </w:r>
                    </w:p>
                  </w:txbxContent>
                </v:textbox>
              </v:roundrec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14:anchorId="3F482EE1" wp14:editId="4F3B3465">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8352" behindDoc="0" locked="0" layoutInCell="1" allowOverlap="1" wp14:anchorId="012ADA1C" wp14:editId="63FE0540">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14:anchorId="231C5CBB" wp14:editId="121E2B8E">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0400" behindDoc="0" locked="0" layoutInCell="1" allowOverlap="1" wp14:anchorId="2A79B437" wp14:editId="1A035C5A">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75040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2448" behindDoc="0" locked="0" layoutInCell="1" allowOverlap="1" wp14:anchorId="0DFAAF48" wp14:editId="652314AD">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7524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60640" behindDoc="0" locked="0" layoutInCell="1" allowOverlap="1" wp14:anchorId="20637988" wp14:editId="233A2203">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76064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6544" behindDoc="0" locked="0" layoutInCell="1" allowOverlap="1" wp14:anchorId="083796A3" wp14:editId="579A9643">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4496" behindDoc="0" locked="0" layoutInCell="1" allowOverlap="1" wp14:anchorId="60835C85" wp14:editId="2A814A1C">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758592" behindDoc="0" locked="0" layoutInCell="1" allowOverlap="1" wp14:anchorId="3D04EE50" wp14:editId="01373A40">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75859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FB55F1"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2688" behindDoc="0" locked="0" layoutInCell="1" allowOverlap="1" wp14:anchorId="3EC24BCB" wp14:editId="3EE27A79">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974F6D" w:rsidRDefault="00BA5124" w:rsidP="00974F6D">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4736" behindDoc="0" locked="0" layoutInCell="1" allowOverlap="1" wp14:anchorId="11813D17" wp14:editId="2611599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974F6D" w:rsidRDefault="00BA5124" w:rsidP="007D66A9">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6784" behindDoc="0" locked="0" layoutInCell="1" allowOverlap="1" wp14:anchorId="0D80ED63" wp14:editId="261FB9F8">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974F6D" w:rsidRDefault="00974F6D" w:rsidP="007D66A9">
      <w:pPr>
        <w:rPr>
          <w:rFonts w:asciiTheme="minorHAnsi" w:hAnsiTheme="minorHAnsi" w:cstheme="minorHAnsi"/>
        </w:rPr>
      </w:pPr>
    </w:p>
    <w:p w:rsidR="00B90B6D" w:rsidRDefault="00B90B6D" w:rsidP="007D66A9">
      <w:pPr>
        <w:rPr>
          <w:rFonts w:asciiTheme="minorHAnsi" w:hAnsiTheme="minorHAnsi" w:cstheme="minorHAnsi"/>
        </w:rPr>
      </w:pPr>
    </w:p>
    <w:p w:rsidR="00B90B6D" w:rsidRPr="00B90B6D" w:rsidRDefault="00B90B6D" w:rsidP="00B90B6D">
      <w:pPr>
        <w:pStyle w:val="Heading2"/>
        <w:rPr>
          <w:rFonts w:cstheme="minorHAnsi"/>
        </w:rPr>
      </w:pPr>
      <w:bookmarkStart w:id="24" w:name="EK005a"/>
      <w:bookmarkStart w:id="25" w:name="_Toc387603576"/>
      <w:bookmarkEnd w:id="24"/>
      <w:r w:rsidRPr="00B90B6D">
        <w:rPr>
          <w:rFonts w:cstheme="minorHAnsi"/>
        </w:rPr>
        <w:lastRenderedPageBreak/>
        <w:t>EK005</w:t>
      </w:r>
      <w:r>
        <w:rPr>
          <w:rFonts w:cstheme="minorHAnsi"/>
        </w:rPr>
        <w:t>a</w:t>
      </w:r>
      <w:r w:rsidRPr="00B90B6D">
        <w:rPr>
          <w:rFonts w:cstheme="minorHAnsi"/>
        </w:rPr>
        <w:t xml:space="preserve"> – Ekran s detaljnim podacima o poreznom obvezniku</w:t>
      </w:r>
      <w:r>
        <w:rPr>
          <w:rFonts w:cstheme="minorHAnsi"/>
        </w:rPr>
        <w:t xml:space="preserve"> (ažuriranje)</w:t>
      </w:r>
      <w:bookmarkEnd w:id="25"/>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7024" behindDoc="0" locked="0" layoutInCell="1" allowOverlap="1" wp14:anchorId="357EA124" wp14:editId="55F8A1C4">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9072" behindDoc="0" locked="0" layoutInCell="1" allowOverlap="1" wp14:anchorId="3E62C52E" wp14:editId="6E333B8B">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B90B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46" style="position:absolute;margin-left:231.85pt;margin-top:16.45pt;width:52.9pt;height:20.3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N5TQMAAIE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pf2wjip&#10;RdbK1g9YFkgxpeWduFAY1EvuwzUnrE2YxlMQPuPTaAt/djjBpaVvz/GjPrYZpAXbYg3PC/91zUkC&#10;vY8GA/ummkxgNiRiMn2NaBgdSlaHErPulxYzXaEtnUjHqB/0/tiQ7e/xYiyiV4i4EfA9L0SgPbEM&#10;oCHCmyPkYpHO2NWOh0tz68R+tcQddLe75+SGfghYc1d2v7L57Kd9lXXzOCzWwTYqLbMnXFG9SGDP&#10;54WS36T4kBzSSevp5Tz/Dg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C9kQ3lNAwAAgQ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B90B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8048" behindDoc="0" locked="0" layoutInCell="1" allowOverlap="1" wp14:anchorId="3E80286D" wp14:editId="559BAAD9">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B90B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7" type="#_x0000_t202" style="position:absolute;margin-left:57.5pt;margin-top:16.05pt;width:227.55pt;height:20.3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2bulyHMCAAA7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B90B6D">
                      <w:pPr>
                        <w:jc w:val="center"/>
                      </w:pPr>
                      <w:r>
                        <w:t>VIES registar</w:t>
                      </w:r>
                    </w:p>
                  </w:txbxContent>
                </v:textbox>
              </v:shape>
            </w:pict>
          </mc:Fallback>
        </mc:AlternateContent>
      </w:r>
    </w:p>
    <w:p w:rsidR="00B90B6D" w:rsidRDefault="00434C5A"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6480" behindDoc="0" locked="0" layoutInCell="1" allowOverlap="1">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C56BA5" w:rsidRDefault="00C56BA5" w:rsidP="00434C5A">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48" type="#_x0000_t47" style="position:absolute;margin-left:317.65pt;margin-top:16.7pt;width:95.1pt;height:40.1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RH+IRxAgAAMAUAAA4AAAAAAAAA&#10;AAAAAAAALgIAAGRycy9lMm9Eb2MueG1sUEsBAi0AFAAGAAgAAAAhAArquUzfAAAACgEAAA8AAAAA&#10;AAAAAAAAAAAAywQAAGRycy9kb3ducmV2LnhtbFBLBQYAAAAABAAEAPMAAADXBQAAAAA=&#10;" fillcolor="white [3201]" strokecolor="black [3200]" strokeweight="2pt">
                <v:textbox>
                  <w:txbxContent>
                    <w:p w:rsidR="00C56BA5" w:rsidRDefault="00C56BA5" w:rsidP="00434C5A">
                      <w:pPr>
                        <w:jc w:val="center"/>
                      </w:pPr>
                      <w:r>
                        <w:t>Samo kod Administratora PU</w:t>
                      </w:r>
                    </w:p>
                  </w:txbxContent>
                </v:textbox>
                <o:callout v:ext="edit" minusy="t"/>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80096" behindDoc="0" locked="0" layoutInCell="1" allowOverlap="1" wp14:anchorId="4FF62B16" wp14:editId="31DFC62E">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C56BA5" w:rsidRPr="006B1BC9" w:rsidRDefault="00C56BA5" w:rsidP="00B90B6D">
                            <w:pPr>
                              <w:jc w:val="center"/>
                              <w:rPr>
                                <w:sz w:val="14"/>
                                <w:szCs w:val="14"/>
                              </w:rPr>
                            </w:pPr>
                            <w:r w:rsidRPr="006B1BC9">
                              <w:rPr>
                                <w:sz w:val="14"/>
                                <w:szCs w:val="14"/>
                              </w:rPr>
                              <w:t>MINISTARSTVO FINANCIJA – POREZNA UPRAVA</w:t>
                            </w:r>
                          </w:p>
                          <w:p w:rsidR="00C56BA5" w:rsidRPr="006B1BC9" w:rsidRDefault="00C56BA5"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C56BA5" w:rsidRPr="00B90B6D" w:rsidRDefault="00C56BA5" w:rsidP="00B90B6D">
                            <w:pPr>
                              <w:rPr>
                                <w:b/>
                                <w:sz w:val="14"/>
                                <w:szCs w:val="14"/>
                              </w:rPr>
                            </w:pPr>
                            <w:r w:rsidRPr="006B1BC9">
                              <w:rPr>
                                <w:sz w:val="14"/>
                                <w:szCs w:val="14"/>
                              </w:rPr>
                              <w:t xml:space="preserve">ISPOSTAVA </w:t>
                            </w:r>
                            <w:r w:rsidRPr="00B90B6D">
                              <w:rPr>
                                <w:b/>
                                <w:sz w:val="14"/>
                                <w:szCs w:val="14"/>
                                <w:highlight w:val="lightGray"/>
                              </w:rPr>
                              <w:t>VARAŽDIN</w:t>
                            </w:r>
                          </w:p>
                          <w:p w:rsidR="00C56BA5" w:rsidRPr="00BA5124" w:rsidRDefault="00C56BA5" w:rsidP="00B90B6D">
                            <w:pPr>
                              <w:rPr>
                                <w:b/>
                                <w:sz w:val="14"/>
                                <w:szCs w:val="14"/>
                              </w:rPr>
                            </w:pPr>
                            <w:r w:rsidRPr="00BA5124">
                              <w:rPr>
                                <w:b/>
                                <w:sz w:val="14"/>
                                <w:szCs w:val="14"/>
                              </w:rPr>
                              <w:t>PODACI O POREZNOM OBVEZNIKU:</w:t>
                            </w:r>
                          </w:p>
                          <w:p w:rsidR="00C56BA5" w:rsidRPr="00B90B6D" w:rsidRDefault="00C56BA5" w:rsidP="00B90B6D">
                            <w:pPr>
                              <w:rPr>
                                <w:b/>
                                <w:sz w:val="14"/>
                                <w:szCs w:val="14"/>
                              </w:rPr>
                            </w:pPr>
                            <w:r>
                              <w:rPr>
                                <w:sz w:val="14"/>
                                <w:szCs w:val="14"/>
                              </w:rPr>
                              <w:t xml:space="preserve">OIB: </w:t>
                            </w:r>
                            <w:r w:rsidRPr="00B90B6D">
                              <w:rPr>
                                <w:b/>
                                <w:sz w:val="14"/>
                                <w:szCs w:val="14"/>
                                <w:highlight w:val="lightGray"/>
                              </w:rPr>
                              <w:t>12345678911</w:t>
                            </w:r>
                          </w:p>
                          <w:p w:rsidR="00C56BA5" w:rsidRPr="00B90B6D" w:rsidRDefault="00C56BA5" w:rsidP="00B90B6D">
                            <w:pPr>
                              <w:rPr>
                                <w:b/>
                                <w:sz w:val="14"/>
                                <w:szCs w:val="14"/>
                              </w:rPr>
                            </w:pPr>
                            <w:r>
                              <w:rPr>
                                <w:sz w:val="14"/>
                                <w:szCs w:val="14"/>
                              </w:rPr>
                              <w:t xml:space="preserve">NAZIV: </w:t>
                            </w:r>
                            <w:r w:rsidRPr="00B90B6D">
                              <w:rPr>
                                <w:b/>
                                <w:sz w:val="14"/>
                                <w:szCs w:val="14"/>
                                <w:highlight w:val="lightGray"/>
                              </w:rPr>
                              <w:t>Projekt D.O.O.</w:t>
                            </w:r>
                          </w:p>
                          <w:p w:rsidR="00C56BA5" w:rsidRPr="00B90B6D" w:rsidRDefault="00C56BA5" w:rsidP="00B90B6D">
                            <w:pPr>
                              <w:rPr>
                                <w:b/>
                                <w:sz w:val="14"/>
                                <w:szCs w:val="14"/>
                              </w:rPr>
                            </w:pPr>
                            <w:r>
                              <w:rPr>
                                <w:sz w:val="14"/>
                                <w:szCs w:val="14"/>
                              </w:rPr>
                              <w:t xml:space="preserve">ADRESA: </w:t>
                            </w:r>
                            <w:r w:rsidRPr="00B90B6D">
                              <w:rPr>
                                <w:b/>
                                <w:sz w:val="14"/>
                                <w:szCs w:val="14"/>
                                <w:highlight w:val="lightGray"/>
                              </w:rPr>
                              <w:t>V.Novaka 54, Varaždin</w:t>
                            </w:r>
                          </w:p>
                          <w:p w:rsidR="00C56BA5" w:rsidRPr="00B90B6D" w:rsidRDefault="00C56BA5" w:rsidP="00B90B6D">
                            <w:pPr>
                              <w:rPr>
                                <w:b/>
                                <w:sz w:val="14"/>
                                <w:szCs w:val="14"/>
                              </w:rPr>
                            </w:pPr>
                            <w:r>
                              <w:rPr>
                                <w:sz w:val="14"/>
                                <w:szCs w:val="14"/>
                              </w:rPr>
                              <w:t xml:space="preserve">DRŽAVA: </w:t>
                            </w:r>
                            <w:r w:rsidRPr="00B90B6D">
                              <w:rPr>
                                <w:b/>
                                <w:sz w:val="14"/>
                                <w:szCs w:val="14"/>
                                <w:highlight w:val="lightGray"/>
                              </w:rPr>
                              <w:t>HR</w:t>
                            </w:r>
                          </w:p>
                          <w:p w:rsidR="00C56BA5" w:rsidRPr="00B90B6D" w:rsidRDefault="00C56BA5" w:rsidP="00B90B6D">
                            <w:pPr>
                              <w:rPr>
                                <w:b/>
                                <w:sz w:val="14"/>
                                <w:szCs w:val="14"/>
                              </w:rPr>
                            </w:pPr>
                            <w:r>
                              <w:rPr>
                                <w:sz w:val="14"/>
                                <w:szCs w:val="14"/>
                              </w:rPr>
                              <w:t xml:space="preserve">DJELATNOST: </w:t>
                            </w:r>
                            <w:r w:rsidRPr="00B90B6D">
                              <w:rPr>
                                <w:b/>
                                <w:sz w:val="14"/>
                                <w:szCs w:val="14"/>
                                <w:highlight w:val="lightGray"/>
                              </w:rPr>
                              <w:t>11.11</w:t>
                            </w:r>
                          </w:p>
                          <w:p w:rsidR="00C56BA5" w:rsidRDefault="00C56BA5" w:rsidP="00B90B6D">
                            <w:pPr>
                              <w:rPr>
                                <w:sz w:val="14"/>
                                <w:szCs w:val="14"/>
                              </w:rPr>
                            </w:pPr>
                          </w:p>
                          <w:p w:rsidR="00C56BA5" w:rsidRPr="00B90B6D" w:rsidRDefault="00C56BA5" w:rsidP="00B90B6D">
                            <w:pPr>
                              <w:rPr>
                                <w:b/>
                                <w:sz w:val="14"/>
                                <w:szCs w:val="14"/>
                              </w:rPr>
                            </w:pPr>
                            <w:r>
                              <w:rPr>
                                <w:sz w:val="14"/>
                                <w:szCs w:val="14"/>
                              </w:rPr>
                              <w:t>Telefon/Telefaks:</w:t>
                            </w:r>
                            <w:r w:rsidRPr="00B90B6D">
                              <w:rPr>
                                <w:b/>
                                <w:sz w:val="14"/>
                                <w:szCs w:val="14"/>
                                <w:highlight w:val="lightGray"/>
                              </w:rPr>
                              <w:t>042 234 215</w:t>
                            </w:r>
                          </w:p>
                          <w:p w:rsidR="00C56BA5" w:rsidRPr="00B90B6D" w:rsidRDefault="00C56BA5" w:rsidP="00B90B6D">
                            <w:pPr>
                              <w:rPr>
                                <w:b/>
                                <w:sz w:val="14"/>
                                <w:szCs w:val="14"/>
                              </w:rPr>
                            </w:pPr>
                            <w:r>
                              <w:rPr>
                                <w:sz w:val="14"/>
                                <w:szCs w:val="14"/>
                              </w:rPr>
                              <w:t>E-mail:</w:t>
                            </w:r>
                            <w:r w:rsidRPr="00B90B6D">
                              <w:rPr>
                                <w:b/>
                                <w:sz w:val="14"/>
                                <w:szCs w:val="14"/>
                                <w:highlight w:val="lightGray"/>
                              </w:rPr>
                              <w:t>projekt@htnet.com</w:t>
                            </w:r>
                          </w:p>
                          <w:p w:rsidR="00C56BA5" w:rsidRPr="00B90B6D" w:rsidRDefault="00C56BA5" w:rsidP="00B90B6D">
                            <w:pPr>
                              <w:rPr>
                                <w:b/>
                                <w:sz w:val="14"/>
                                <w:szCs w:val="14"/>
                              </w:rPr>
                            </w:pPr>
                            <w:r>
                              <w:rPr>
                                <w:sz w:val="14"/>
                                <w:szCs w:val="14"/>
                              </w:rPr>
                              <w:t>Oblik vlasništva:</w:t>
                            </w:r>
                            <w:r w:rsidRPr="00B90B6D">
                              <w:rPr>
                                <w:b/>
                                <w:sz w:val="14"/>
                                <w:szCs w:val="14"/>
                                <w:highlight w:val="lightGray"/>
                              </w:rPr>
                              <w:t>2</w:t>
                            </w:r>
                          </w:p>
                          <w:p w:rsidR="00C56BA5" w:rsidRPr="00B90B6D" w:rsidRDefault="00C56BA5" w:rsidP="00B90B6D">
                            <w:pPr>
                              <w:rPr>
                                <w:b/>
                                <w:sz w:val="14"/>
                                <w:szCs w:val="14"/>
                              </w:rPr>
                            </w:pPr>
                            <w:r>
                              <w:rPr>
                                <w:sz w:val="14"/>
                                <w:szCs w:val="14"/>
                              </w:rPr>
                              <w:t>Razlog obveze:</w:t>
                            </w:r>
                            <w:r w:rsidRPr="00B90B6D">
                              <w:rPr>
                                <w:b/>
                                <w:sz w:val="14"/>
                                <w:szCs w:val="14"/>
                                <w:highlight w:val="lightGray"/>
                              </w:rPr>
                              <w:t>2</w:t>
                            </w:r>
                          </w:p>
                          <w:p w:rsidR="00C56BA5" w:rsidRDefault="00C56BA5" w:rsidP="00B90B6D">
                            <w:pPr>
                              <w:rPr>
                                <w:sz w:val="14"/>
                                <w:szCs w:val="14"/>
                              </w:rPr>
                            </w:pPr>
                          </w:p>
                          <w:p w:rsidR="00C56BA5" w:rsidRPr="00B90B6D" w:rsidRDefault="00C56BA5"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C56BA5" w:rsidRPr="00B90B6D" w:rsidRDefault="00C56BA5" w:rsidP="00B90B6D">
                            <w:pPr>
                              <w:rPr>
                                <w:b/>
                                <w:sz w:val="14"/>
                                <w:szCs w:val="14"/>
                              </w:rPr>
                            </w:pPr>
                            <w:r>
                              <w:rPr>
                                <w:sz w:val="14"/>
                                <w:szCs w:val="14"/>
                              </w:rPr>
                              <w:t>Zaporka:</w:t>
                            </w:r>
                            <w:r w:rsidRPr="00B90B6D">
                              <w:rPr>
                                <w:b/>
                                <w:sz w:val="14"/>
                                <w:szCs w:val="14"/>
                                <w:highlight w:val="lightGray"/>
                              </w:rPr>
                              <w:t>12345678911</w:t>
                            </w:r>
                          </w:p>
                          <w:p w:rsidR="00C56BA5" w:rsidRPr="00B90B6D" w:rsidRDefault="00C56BA5" w:rsidP="00B90B6D">
                            <w:pPr>
                              <w:rPr>
                                <w:b/>
                                <w:sz w:val="14"/>
                                <w:szCs w:val="14"/>
                              </w:rPr>
                            </w:pPr>
                            <w:r>
                              <w:rPr>
                                <w:sz w:val="14"/>
                                <w:szCs w:val="14"/>
                              </w:rPr>
                              <w:t>Datum:</w:t>
                            </w:r>
                            <w:r w:rsidRPr="00B90B6D">
                              <w:rPr>
                                <w:b/>
                                <w:sz w:val="14"/>
                                <w:szCs w:val="14"/>
                                <w:highlight w:val="lightGray"/>
                              </w:rPr>
                              <w:t>05.05.2014.</w:t>
                            </w:r>
                          </w:p>
                          <w:p w:rsidR="00C56BA5" w:rsidRDefault="00C56BA5" w:rsidP="00B90B6D">
                            <w:pPr>
                              <w:rPr>
                                <w:sz w:val="14"/>
                                <w:szCs w:val="14"/>
                              </w:rPr>
                            </w:pPr>
                          </w:p>
                          <w:p w:rsidR="00C56BA5" w:rsidRDefault="00C56BA5" w:rsidP="00B90B6D">
                            <w:pPr>
                              <w:rPr>
                                <w:sz w:val="14"/>
                                <w:szCs w:val="14"/>
                              </w:rPr>
                            </w:pPr>
                          </w:p>
                          <w:p w:rsidR="00C56BA5" w:rsidRPr="006B1BC9" w:rsidRDefault="00C56BA5" w:rsidP="00B90B6D">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9" type="#_x0000_t202" style="position:absolute;margin-left:52.7pt;margin-top:7.3pt;width:232.3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c3ZQ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" fillcolor="window" stroked="f" strokeweight=".5pt">
                <v:fill opacity="38550f"/>
                <v:textbox>
                  <w:txbxContent>
                    <w:p w:rsidR="00C56BA5" w:rsidRPr="006B1BC9" w:rsidRDefault="00C56BA5" w:rsidP="00B90B6D">
                      <w:pPr>
                        <w:jc w:val="center"/>
                        <w:rPr>
                          <w:sz w:val="14"/>
                          <w:szCs w:val="14"/>
                        </w:rPr>
                      </w:pPr>
                      <w:r w:rsidRPr="006B1BC9">
                        <w:rPr>
                          <w:sz w:val="14"/>
                          <w:szCs w:val="14"/>
                        </w:rPr>
                        <w:t>MINISTARSTVO FINANCIJA – POREZNA UPRAVA</w:t>
                      </w:r>
                    </w:p>
                    <w:p w:rsidR="00C56BA5" w:rsidRPr="006B1BC9" w:rsidRDefault="00C56BA5"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C56BA5" w:rsidRPr="00B90B6D" w:rsidRDefault="00C56BA5" w:rsidP="00B90B6D">
                      <w:pPr>
                        <w:rPr>
                          <w:b/>
                          <w:sz w:val="14"/>
                          <w:szCs w:val="14"/>
                        </w:rPr>
                      </w:pPr>
                      <w:r w:rsidRPr="006B1BC9">
                        <w:rPr>
                          <w:sz w:val="14"/>
                          <w:szCs w:val="14"/>
                        </w:rPr>
                        <w:t xml:space="preserve">ISPOSTAVA </w:t>
                      </w:r>
                      <w:r w:rsidRPr="00B90B6D">
                        <w:rPr>
                          <w:b/>
                          <w:sz w:val="14"/>
                          <w:szCs w:val="14"/>
                          <w:highlight w:val="lightGray"/>
                        </w:rPr>
                        <w:t>VARAŽDIN</w:t>
                      </w:r>
                    </w:p>
                    <w:p w:rsidR="00C56BA5" w:rsidRPr="00BA5124" w:rsidRDefault="00C56BA5" w:rsidP="00B90B6D">
                      <w:pPr>
                        <w:rPr>
                          <w:b/>
                          <w:sz w:val="14"/>
                          <w:szCs w:val="14"/>
                        </w:rPr>
                      </w:pPr>
                      <w:r w:rsidRPr="00BA5124">
                        <w:rPr>
                          <w:b/>
                          <w:sz w:val="14"/>
                          <w:szCs w:val="14"/>
                        </w:rPr>
                        <w:t>PODACI O POREZNOM OBVEZNIKU:</w:t>
                      </w:r>
                    </w:p>
                    <w:p w:rsidR="00C56BA5" w:rsidRPr="00B90B6D" w:rsidRDefault="00C56BA5" w:rsidP="00B90B6D">
                      <w:pPr>
                        <w:rPr>
                          <w:b/>
                          <w:sz w:val="14"/>
                          <w:szCs w:val="14"/>
                        </w:rPr>
                      </w:pPr>
                      <w:r>
                        <w:rPr>
                          <w:sz w:val="14"/>
                          <w:szCs w:val="14"/>
                        </w:rPr>
                        <w:t xml:space="preserve">OIB: </w:t>
                      </w:r>
                      <w:r w:rsidRPr="00B90B6D">
                        <w:rPr>
                          <w:b/>
                          <w:sz w:val="14"/>
                          <w:szCs w:val="14"/>
                          <w:highlight w:val="lightGray"/>
                        </w:rPr>
                        <w:t>12345678911</w:t>
                      </w:r>
                    </w:p>
                    <w:p w:rsidR="00C56BA5" w:rsidRPr="00B90B6D" w:rsidRDefault="00C56BA5" w:rsidP="00B90B6D">
                      <w:pPr>
                        <w:rPr>
                          <w:b/>
                          <w:sz w:val="14"/>
                          <w:szCs w:val="14"/>
                        </w:rPr>
                      </w:pPr>
                      <w:r>
                        <w:rPr>
                          <w:sz w:val="14"/>
                          <w:szCs w:val="14"/>
                        </w:rPr>
                        <w:t xml:space="preserve">NAZIV: </w:t>
                      </w:r>
                      <w:r w:rsidRPr="00B90B6D">
                        <w:rPr>
                          <w:b/>
                          <w:sz w:val="14"/>
                          <w:szCs w:val="14"/>
                          <w:highlight w:val="lightGray"/>
                        </w:rPr>
                        <w:t>Projekt D.O.O.</w:t>
                      </w:r>
                    </w:p>
                    <w:p w:rsidR="00C56BA5" w:rsidRPr="00B90B6D" w:rsidRDefault="00C56BA5" w:rsidP="00B90B6D">
                      <w:pPr>
                        <w:rPr>
                          <w:b/>
                          <w:sz w:val="14"/>
                          <w:szCs w:val="14"/>
                        </w:rPr>
                      </w:pPr>
                      <w:r>
                        <w:rPr>
                          <w:sz w:val="14"/>
                          <w:szCs w:val="14"/>
                        </w:rPr>
                        <w:t xml:space="preserve">ADRESA: </w:t>
                      </w:r>
                      <w:r w:rsidRPr="00B90B6D">
                        <w:rPr>
                          <w:b/>
                          <w:sz w:val="14"/>
                          <w:szCs w:val="14"/>
                          <w:highlight w:val="lightGray"/>
                        </w:rPr>
                        <w:t>V.Novaka 54, Varaždin</w:t>
                      </w:r>
                    </w:p>
                    <w:p w:rsidR="00C56BA5" w:rsidRPr="00B90B6D" w:rsidRDefault="00C56BA5" w:rsidP="00B90B6D">
                      <w:pPr>
                        <w:rPr>
                          <w:b/>
                          <w:sz w:val="14"/>
                          <w:szCs w:val="14"/>
                        </w:rPr>
                      </w:pPr>
                      <w:r>
                        <w:rPr>
                          <w:sz w:val="14"/>
                          <w:szCs w:val="14"/>
                        </w:rPr>
                        <w:t xml:space="preserve">DRŽAVA: </w:t>
                      </w:r>
                      <w:r w:rsidRPr="00B90B6D">
                        <w:rPr>
                          <w:b/>
                          <w:sz w:val="14"/>
                          <w:szCs w:val="14"/>
                          <w:highlight w:val="lightGray"/>
                        </w:rPr>
                        <w:t>HR</w:t>
                      </w:r>
                    </w:p>
                    <w:p w:rsidR="00C56BA5" w:rsidRPr="00B90B6D" w:rsidRDefault="00C56BA5" w:rsidP="00B90B6D">
                      <w:pPr>
                        <w:rPr>
                          <w:b/>
                          <w:sz w:val="14"/>
                          <w:szCs w:val="14"/>
                        </w:rPr>
                      </w:pPr>
                      <w:r>
                        <w:rPr>
                          <w:sz w:val="14"/>
                          <w:szCs w:val="14"/>
                        </w:rPr>
                        <w:t xml:space="preserve">DJELATNOST: </w:t>
                      </w:r>
                      <w:r w:rsidRPr="00B90B6D">
                        <w:rPr>
                          <w:b/>
                          <w:sz w:val="14"/>
                          <w:szCs w:val="14"/>
                          <w:highlight w:val="lightGray"/>
                        </w:rPr>
                        <w:t>11.11</w:t>
                      </w:r>
                    </w:p>
                    <w:p w:rsidR="00C56BA5" w:rsidRDefault="00C56BA5" w:rsidP="00B90B6D">
                      <w:pPr>
                        <w:rPr>
                          <w:sz w:val="14"/>
                          <w:szCs w:val="14"/>
                        </w:rPr>
                      </w:pPr>
                    </w:p>
                    <w:p w:rsidR="00C56BA5" w:rsidRPr="00B90B6D" w:rsidRDefault="00C56BA5" w:rsidP="00B90B6D">
                      <w:pPr>
                        <w:rPr>
                          <w:b/>
                          <w:sz w:val="14"/>
                          <w:szCs w:val="14"/>
                        </w:rPr>
                      </w:pPr>
                      <w:r>
                        <w:rPr>
                          <w:sz w:val="14"/>
                          <w:szCs w:val="14"/>
                        </w:rPr>
                        <w:t>Telefon/Telefaks:</w:t>
                      </w:r>
                      <w:r w:rsidRPr="00B90B6D">
                        <w:rPr>
                          <w:b/>
                          <w:sz w:val="14"/>
                          <w:szCs w:val="14"/>
                          <w:highlight w:val="lightGray"/>
                        </w:rPr>
                        <w:t>042 234 215</w:t>
                      </w:r>
                    </w:p>
                    <w:p w:rsidR="00C56BA5" w:rsidRPr="00B90B6D" w:rsidRDefault="00C56BA5" w:rsidP="00B90B6D">
                      <w:pPr>
                        <w:rPr>
                          <w:b/>
                          <w:sz w:val="14"/>
                          <w:szCs w:val="14"/>
                        </w:rPr>
                      </w:pPr>
                      <w:r>
                        <w:rPr>
                          <w:sz w:val="14"/>
                          <w:szCs w:val="14"/>
                        </w:rPr>
                        <w:t>E-mail:</w:t>
                      </w:r>
                      <w:r w:rsidRPr="00B90B6D">
                        <w:rPr>
                          <w:b/>
                          <w:sz w:val="14"/>
                          <w:szCs w:val="14"/>
                          <w:highlight w:val="lightGray"/>
                        </w:rPr>
                        <w:t>projekt@htnet.com</w:t>
                      </w:r>
                    </w:p>
                    <w:p w:rsidR="00C56BA5" w:rsidRPr="00B90B6D" w:rsidRDefault="00C56BA5" w:rsidP="00B90B6D">
                      <w:pPr>
                        <w:rPr>
                          <w:b/>
                          <w:sz w:val="14"/>
                          <w:szCs w:val="14"/>
                        </w:rPr>
                      </w:pPr>
                      <w:r>
                        <w:rPr>
                          <w:sz w:val="14"/>
                          <w:szCs w:val="14"/>
                        </w:rPr>
                        <w:t>Oblik vlasništva:</w:t>
                      </w:r>
                      <w:r w:rsidRPr="00B90B6D">
                        <w:rPr>
                          <w:b/>
                          <w:sz w:val="14"/>
                          <w:szCs w:val="14"/>
                          <w:highlight w:val="lightGray"/>
                        </w:rPr>
                        <w:t>2</w:t>
                      </w:r>
                    </w:p>
                    <w:p w:rsidR="00C56BA5" w:rsidRPr="00B90B6D" w:rsidRDefault="00C56BA5" w:rsidP="00B90B6D">
                      <w:pPr>
                        <w:rPr>
                          <w:b/>
                          <w:sz w:val="14"/>
                          <w:szCs w:val="14"/>
                        </w:rPr>
                      </w:pPr>
                      <w:r>
                        <w:rPr>
                          <w:sz w:val="14"/>
                          <w:szCs w:val="14"/>
                        </w:rPr>
                        <w:t>Razlog obveze:</w:t>
                      </w:r>
                      <w:r w:rsidRPr="00B90B6D">
                        <w:rPr>
                          <w:b/>
                          <w:sz w:val="14"/>
                          <w:szCs w:val="14"/>
                          <w:highlight w:val="lightGray"/>
                        </w:rPr>
                        <w:t>2</w:t>
                      </w:r>
                    </w:p>
                    <w:p w:rsidR="00C56BA5" w:rsidRDefault="00C56BA5" w:rsidP="00B90B6D">
                      <w:pPr>
                        <w:rPr>
                          <w:sz w:val="14"/>
                          <w:szCs w:val="14"/>
                        </w:rPr>
                      </w:pPr>
                    </w:p>
                    <w:p w:rsidR="00C56BA5" w:rsidRPr="00B90B6D" w:rsidRDefault="00C56BA5"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C56BA5" w:rsidRPr="00B90B6D" w:rsidRDefault="00C56BA5" w:rsidP="00B90B6D">
                      <w:pPr>
                        <w:rPr>
                          <w:b/>
                          <w:sz w:val="14"/>
                          <w:szCs w:val="14"/>
                        </w:rPr>
                      </w:pPr>
                      <w:r>
                        <w:rPr>
                          <w:sz w:val="14"/>
                          <w:szCs w:val="14"/>
                        </w:rPr>
                        <w:t>Zaporka:</w:t>
                      </w:r>
                      <w:r w:rsidRPr="00B90B6D">
                        <w:rPr>
                          <w:b/>
                          <w:sz w:val="14"/>
                          <w:szCs w:val="14"/>
                          <w:highlight w:val="lightGray"/>
                        </w:rPr>
                        <w:t>12345678911</w:t>
                      </w:r>
                    </w:p>
                    <w:p w:rsidR="00C56BA5" w:rsidRPr="00B90B6D" w:rsidRDefault="00C56BA5" w:rsidP="00B90B6D">
                      <w:pPr>
                        <w:rPr>
                          <w:b/>
                          <w:sz w:val="14"/>
                          <w:szCs w:val="14"/>
                        </w:rPr>
                      </w:pPr>
                      <w:r>
                        <w:rPr>
                          <w:sz w:val="14"/>
                          <w:szCs w:val="14"/>
                        </w:rPr>
                        <w:t>Datum:</w:t>
                      </w:r>
                      <w:r w:rsidRPr="00B90B6D">
                        <w:rPr>
                          <w:b/>
                          <w:sz w:val="14"/>
                          <w:szCs w:val="14"/>
                          <w:highlight w:val="lightGray"/>
                        </w:rPr>
                        <w:t>05.05.2014.</w:t>
                      </w:r>
                    </w:p>
                    <w:p w:rsidR="00C56BA5" w:rsidRDefault="00C56BA5" w:rsidP="00B90B6D">
                      <w:pPr>
                        <w:rPr>
                          <w:sz w:val="14"/>
                          <w:szCs w:val="14"/>
                        </w:rPr>
                      </w:pPr>
                    </w:p>
                    <w:p w:rsidR="00C56BA5" w:rsidRDefault="00C56BA5" w:rsidP="00B90B6D">
                      <w:pPr>
                        <w:rPr>
                          <w:sz w:val="14"/>
                          <w:szCs w:val="14"/>
                        </w:rPr>
                      </w:pPr>
                    </w:p>
                    <w:p w:rsidR="00C56BA5" w:rsidRPr="006B1BC9" w:rsidRDefault="00C56BA5" w:rsidP="00B90B6D">
                      <w:pPr>
                        <w:rPr>
                          <w:sz w:val="14"/>
                          <w:szCs w:val="14"/>
                        </w:rPr>
                      </w:pPr>
                    </w:p>
                  </w:txbxContent>
                </v:textbox>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5456" behindDoc="0" locked="0" layoutInCell="1" allowOverlap="1" wp14:anchorId="70C2AEB8" wp14:editId="77B5CB2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C56BA5" w:rsidRDefault="00C56BA5" w:rsidP="00B90B6D">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50" style="position:absolute;margin-left:231.6pt;margin-top:8.15pt;width:52.9pt;height:20.3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ThdgIAAEA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" fillcolor="#9a4906 [1641]" stroked="f">
                <v:fill color2="#f68a32 [3017]" rotate="t" angle="180" colors="0 #cb6c1d;52429f #ff8f2a;1 #ff8f26" focus="100%" type="gradient">
                  <o:fill v:ext="view" type="gradientUnscaled"/>
                </v:fill>
                <v:shadow on="t" color="black" opacity="22937f" origin=",.5" offset="0,.63889mm"/>
                <v:textbox>
                  <w:txbxContent>
                    <w:p w:rsidR="00C56BA5" w:rsidRDefault="00C56BA5" w:rsidP="00B90B6D">
                      <w:pPr>
                        <w:jc w:val="center"/>
                      </w:pPr>
                      <w:r>
                        <w:t>Spremi</w:t>
                      </w:r>
                    </w:p>
                  </w:txbxContent>
                </v:textbox>
              </v:roundrect>
            </w:pict>
          </mc:Fallback>
        </mc:AlternateContent>
      </w: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7D66A9">
      <w:pPr>
        <w:rPr>
          <w:rFonts w:asciiTheme="minorHAnsi" w:hAnsiTheme="minorHAnsi" w:cstheme="minorHAnsi"/>
        </w:rPr>
      </w:pPr>
    </w:p>
    <w:p w:rsidR="00974F6D" w:rsidRPr="00974F6D" w:rsidRDefault="00974F6D" w:rsidP="00974F6D">
      <w:pPr>
        <w:pStyle w:val="Heading2"/>
        <w:rPr>
          <w:rFonts w:cstheme="minorHAnsi"/>
        </w:rPr>
      </w:pPr>
      <w:bookmarkStart w:id="26" w:name="EK006"/>
      <w:bookmarkStart w:id="27" w:name="_Toc387603577"/>
      <w:bookmarkEnd w:id="26"/>
      <w:r w:rsidRPr="00974F6D">
        <w:rPr>
          <w:rFonts w:cstheme="minorHAnsi"/>
        </w:rPr>
        <w:t xml:space="preserve">EK006 – Osnovni </w:t>
      </w:r>
      <w:r>
        <w:rPr>
          <w:rFonts w:cstheme="minorHAnsi"/>
        </w:rPr>
        <w:t>izbornik šifa</w:t>
      </w:r>
      <w:r w:rsidR="00EB59B7">
        <w:rPr>
          <w:rFonts w:cstheme="minorHAnsi"/>
        </w:rPr>
        <w:t>r</w:t>
      </w:r>
      <w:r>
        <w:rPr>
          <w:rFonts w:cstheme="minorHAnsi"/>
        </w:rPr>
        <w:t>nika</w:t>
      </w:r>
      <w:bookmarkEnd w:id="27"/>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0224" behindDoc="0" locked="0" layoutInCell="1" allowOverlap="1" wp14:anchorId="151AA038" wp14:editId="39814409">
                <wp:simplePos x="0" y="0"/>
                <wp:positionH relativeFrom="column">
                  <wp:posOffset>548640</wp:posOffset>
                </wp:positionH>
                <wp:positionV relativeFrom="paragraph">
                  <wp:posOffset>32385</wp:posOffset>
                </wp:positionV>
                <wp:extent cx="3165475" cy="2975610"/>
                <wp:effectExtent l="57150" t="38100" r="73025" b="91440"/>
                <wp:wrapNone/>
                <wp:docPr id="39" name="Rectangle 39"/>
                <wp:cNvGraphicFramePr/>
                <a:graphic xmlns:a="http://schemas.openxmlformats.org/drawingml/2006/main">
                  <a:graphicData uri="http://schemas.microsoft.com/office/word/2010/wordprocessingShape">
                    <wps:wsp>
                      <wps:cNvSpPr/>
                      <wps:spPr>
                        <a:xfrm>
                          <a:off x="0" y="0"/>
                          <a:ext cx="3165475" cy="29756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55pt;width:249.25pt;height:234.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kUYgIAABk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0FC9F74" wp14:editId="467DDC23">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1" style="position:absolute;margin-left:231.85pt;margin-top:16.45pt;width:52.9pt;height:20.3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fTwMAAH8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t92gqT&#10;NKWRtbb1I1YFUkxpeSeuFAb1mvtwwwlLE6bxEIQvOBpt4c8ON7i09N9r/KiPXQZpwXZYwlXh/91w&#10;kkDvH4OBfT+ezWA2JGI2P5uAoGPJ+lhiNv3KYqbHaEsn0jXqB324NmT7B7wXy+gVIm4EfFeFCHQg&#10;VgE0RHhxhFwu0x2b2vFwbe6cOKyWuIPu9w+c3NAPAWvusz0sbL54sa+ybh6H5SbYRqVl9owrqhcJ&#10;bPm8UPKLFJ+RYzppPb+bl98A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P4PH0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7392" behindDoc="0" locked="0" layoutInCell="1" allowOverlap="1" wp14:anchorId="657310FD" wp14:editId="0A5FB7CB">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56BA5" w:rsidRDefault="00C56BA5" w:rsidP="00974F6D">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2" type="#_x0000_t202" style="position:absolute;margin-left:57.5pt;margin-top:16.05pt;width:227.5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iyeT1X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C56BA5" w:rsidRDefault="00C56BA5" w:rsidP="00974F6D">
                      <w:pPr>
                        <w:jc w:val="center"/>
                      </w:pPr>
                      <w:r>
                        <w:t>Šifranici</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732C640D" wp14:editId="09074EF2">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53" type="#_x0000_t202" style="position:absolute;margin-left:57.2pt;margin-top:18.4pt;width:227.5pt;height:20.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Gg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4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1728" behindDoc="0" locked="0" layoutInCell="1" allowOverlap="1" wp14:anchorId="555CD02A" wp14:editId="64AAC056">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2" o:spid="_x0000_s1026" type="#_x0000_t67" style="position:absolute;margin-left:261.25pt;margin-top:2pt;width:9.65pt;height:1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7F4F2868" wp14:editId="1ACE196A">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FB1C641" wp14:editId="120FA826">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Ispostave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4" type="#_x0000_t202" style="position:absolute;margin-left:57pt;margin-top:.3pt;width:227.5pt;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Fp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" fillcolor="#9eeaff" strokecolor="#46aac5">
                <v:fill color2="#e4f9ff" rotate="t" angle="180" colors="0 #9eeaff;22938f #bbefff;1 #e4f9ff" focus="100%" type="gradient"/>
                <v:shadow on="t" color="black" opacity="24903f" origin=",.5" offset="0,.55556mm"/>
                <v:textbox>
                  <w:txbxContent>
                    <w:p w:rsidR="00C56BA5" w:rsidRDefault="00C56BA5" w:rsidP="00974F6D">
                      <w:r>
                        <w:t>Ispostave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7DB26915" wp14:editId="40763C12">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12EB58AE" wp14:editId="69B5D264">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55" type="#_x0000_t202" style="position:absolute;margin-left:57pt;margin-top:1.9pt;width:227.5pt;height:20.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8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Države</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F553598" wp14:editId="02F5FE4F">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3229DA5E" wp14:editId="0AAB0E70">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56" type="#_x0000_t202" style="position:absolute;margin-left:56.9pt;margin-top:4.25pt;width:227.5pt;height:20.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An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C56BA5" w:rsidRDefault="00C56BA5" w:rsidP="00974F6D">
                      <w:r>
                        <w:t>Djelatnost</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9920" behindDoc="0" locked="0" layoutInCell="1" allowOverlap="1" wp14:anchorId="5F559156" wp14:editId="70B58859">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F3CC50D" wp14:editId="59607457">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Oblik 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7" type="#_x0000_t202" style="position:absolute;margin-left:57pt;margin-top:6.55pt;width:227.5pt;height:20.3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C56BA5" w:rsidRDefault="00C56BA5" w:rsidP="00974F6D">
                      <w:r>
                        <w:t>Oblik vlasništva</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1968" behindDoc="0" locked="0" layoutInCell="1" allowOverlap="1" wp14:anchorId="7BBC2F94" wp14:editId="7D7A2CBC">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0704" behindDoc="0" locked="0" layoutInCell="1" allowOverlap="1" wp14:anchorId="18AEA62B" wp14:editId="7F29757E">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Razlog 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58" type="#_x0000_t202" style="position:absolute;margin-left:57pt;margin-top:8.15pt;width:227.5pt;height:20.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96II4v&#10;AwAAMg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Razlog obveze</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A43F7E" w:rsidRDefault="00A43F7E" w:rsidP="00974F6D">
      <w:pPr>
        <w:rPr>
          <w:rFonts w:asciiTheme="minorHAnsi" w:hAnsiTheme="minorHAnsi" w:cstheme="minorHAnsi"/>
          <w:sz w:val="22"/>
          <w:szCs w:val="22"/>
          <w:lang w:eastAsia="en-US"/>
        </w:rPr>
      </w:pPr>
    </w:p>
    <w:p w:rsidR="00974F6D" w:rsidRPr="009E7C8F" w:rsidRDefault="00974F6D" w:rsidP="00974F6D">
      <w:pPr>
        <w:pStyle w:val="Heading2"/>
        <w:rPr>
          <w:rFonts w:cstheme="minorHAnsi"/>
        </w:rPr>
      </w:pPr>
      <w:bookmarkStart w:id="28" w:name="EK007"/>
      <w:bookmarkStart w:id="29" w:name="_Toc387603578"/>
      <w:bookmarkEnd w:id="28"/>
      <w:r w:rsidRPr="009E7C8F">
        <w:rPr>
          <w:rFonts w:cstheme="minorHAnsi"/>
        </w:rPr>
        <w:lastRenderedPageBreak/>
        <w:t>EK00</w:t>
      </w:r>
      <w:r>
        <w:rPr>
          <w:rFonts w:cstheme="minorHAnsi"/>
        </w:rPr>
        <w:t>7</w:t>
      </w:r>
      <w:r w:rsidRPr="009E7C8F">
        <w:rPr>
          <w:rFonts w:cstheme="minorHAnsi"/>
        </w:rPr>
        <w:t xml:space="preserve"> – </w:t>
      </w:r>
      <w:r>
        <w:rPr>
          <w:rFonts w:cstheme="minorHAnsi"/>
        </w:rPr>
        <w:t>Ekran</w:t>
      </w:r>
      <w:r w:rsidRPr="009E7C8F">
        <w:rPr>
          <w:rFonts w:cstheme="minorHAnsi"/>
        </w:rPr>
        <w:t xml:space="preserve"> šifa</w:t>
      </w:r>
      <w:r>
        <w:rPr>
          <w:rFonts w:cstheme="minorHAnsi"/>
        </w:rPr>
        <w:t>r</w:t>
      </w:r>
      <w:r w:rsidRPr="009E7C8F">
        <w:rPr>
          <w:rFonts w:cstheme="minorHAnsi"/>
        </w:rPr>
        <w:t>nika</w:t>
      </w:r>
      <w:bookmarkEnd w:id="29"/>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1715E64A" wp14:editId="3E305B48">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" fillcolor="#9eeaff" strokecolor="#46aac5">
                <v:fill color2="#e4f9ff" rotate="t" angle="180" colors="0 #9eeaff;22938f #bbefff;1 #e4f9ff" focus="100%" type="gradient"/>
                <v:shadow on="t" color="black" opacity="24903f" origin=",.5" offset="0,.55556mm"/>
              </v:rect>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602AAE0C" wp14:editId="6063FAD8">
                <wp:simplePos x="0" y="0"/>
                <wp:positionH relativeFrom="column">
                  <wp:posOffset>2943860</wp:posOffset>
                </wp:positionH>
                <wp:positionV relativeFrom="paragraph">
                  <wp:posOffset>5080</wp:posOffset>
                </wp:positionV>
                <wp:extent cx="671830" cy="258445"/>
                <wp:effectExtent l="76200" t="38100" r="71120" b="122555"/>
                <wp:wrapNone/>
                <wp:docPr id="58" name="Rounded Rectangle 5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59" style="position:absolute;margin-left:231.8pt;margin-top:.4pt;width:52.9pt;height:20.3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769B0D4D" wp14:editId="355A4533">
                <wp:simplePos x="0" y="0"/>
                <wp:positionH relativeFrom="column">
                  <wp:posOffset>726440</wp:posOffset>
                </wp:positionH>
                <wp:positionV relativeFrom="paragraph">
                  <wp:posOffset>5715</wp:posOffset>
                </wp:positionV>
                <wp:extent cx="2889250" cy="258445"/>
                <wp:effectExtent l="57150" t="38100" r="82550" b="103505"/>
                <wp:wrapNone/>
                <wp:docPr id="59" name="Text Box 5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0" type="#_x0000_t202" style="position:absolute;margin-left:57.2pt;margin-top:.45pt;width:227.5pt;height:20.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" fillcolor="#9eeaff" strokecolor="#46aac5">
                <v:fill color2="#e4f9ff" rotate="t" angle="180" colors="0 #9eeaff;22938f #bbefff;1 #e4f9ff" focus="100%" type="gradient"/>
                <v:shadow on="t" color="black" opacity="24903f" origin=",.5" offset="0,.55556mm"/>
                <v:textbox>
                  <w:txbxContent>
                    <w:p w:rsidR="00C56BA5" w:rsidRDefault="00C56BA5"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sidRPr="009E7C8F">
        <w:rPr>
          <w:noProof/>
          <w:lang w:val="en-US" w:eastAsia="en-US"/>
        </w:rPr>
        <w:drawing>
          <wp:anchor distT="0" distB="0" distL="114300" distR="114300" simplePos="0" relativeHeight="251737088" behindDoc="0" locked="0" layoutInCell="1" allowOverlap="1" wp14:anchorId="631D83AD" wp14:editId="7E516EFE">
            <wp:simplePos x="0" y="0"/>
            <wp:positionH relativeFrom="column">
              <wp:posOffset>1083142</wp:posOffset>
            </wp:positionH>
            <wp:positionV relativeFrom="paragraph">
              <wp:posOffset>144937</wp:posOffset>
            </wp:positionV>
            <wp:extent cx="2128520" cy="2192020"/>
            <wp:effectExtent l="0" t="0" r="508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C56BA5" w:rsidRDefault="00C56BA5" w:rsidP="00C56BA5">
      <w:pPr>
        <w:pStyle w:val="Heading2"/>
        <w:numPr>
          <w:ilvl w:val="0"/>
          <w:numId w:val="0"/>
        </w:numPr>
        <w:rPr>
          <w:rFonts w:cstheme="minorHAnsi"/>
          <w:b w:val="0"/>
          <w:sz w:val="22"/>
          <w:szCs w:val="22"/>
        </w:rPr>
      </w:pPr>
    </w:p>
    <w:p w:rsidR="00861B80" w:rsidRPr="00C56BA5" w:rsidRDefault="00861B80" w:rsidP="00C56BA5">
      <w:pPr>
        <w:pStyle w:val="Heading2"/>
        <w:numPr>
          <w:ilvl w:val="0"/>
          <w:numId w:val="0"/>
        </w:numPr>
        <w:rPr>
          <w:rFonts w:cstheme="minorHAnsi"/>
        </w:rPr>
      </w:pPr>
      <w:bookmarkStart w:id="30" w:name="_Toc387603579"/>
      <w:r w:rsidRPr="00C56BA5">
        <w:rPr>
          <w:rFonts w:cstheme="minorHAnsi"/>
        </w:rPr>
        <w:t>3</w:t>
      </w:r>
      <w:bookmarkStart w:id="31" w:name="EK008"/>
      <w:bookmarkEnd w:id="31"/>
      <w:r w:rsidR="00C56BA5">
        <w:rPr>
          <w:rFonts w:cstheme="minorHAnsi"/>
        </w:rPr>
        <w:t>.9</w:t>
      </w:r>
      <w:r w:rsidR="00C56BA5">
        <w:rPr>
          <w:rFonts w:cstheme="minorHAnsi"/>
        </w:rPr>
        <w:tab/>
      </w:r>
      <w:r w:rsidRPr="00C56BA5">
        <w:rPr>
          <w:rFonts w:cstheme="minorHAnsi"/>
        </w:rPr>
        <w:t xml:space="preserve">EK008 </w:t>
      </w:r>
      <w:r w:rsidR="00A43F7E" w:rsidRPr="00C56BA5">
        <w:rPr>
          <w:rFonts w:cstheme="minorHAnsi"/>
        </w:rPr>
        <w:t xml:space="preserve">- </w:t>
      </w:r>
      <w:r w:rsidRPr="00C56BA5">
        <w:rPr>
          <w:rFonts w:cstheme="minorHAnsi"/>
        </w:rPr>
        <w:t>Osnovni ekran PDV registra</w:t>
      </w:r>
      <w:bookmarkEnd w:id="30"/>
    </w:p>
    <w:p w:rsidR="009C5126" w:rsidRPr="00861B80" w:rsidRDefault="009C5126" w:rsidP="009C5126">
      <w:pPr>
        <w:rPr>
          <w:rFonts w:asciiTheme="minorHAnsi" w:hAnsiTheme="minorHAnsi" w:cstheme="minorHAnsi"/>
          <w:b/>
          <w:sz w:val="24"/>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4368" behindDoc="0" locked="0" layoutInCell="1" allowOverlap="1" wp14:anchorId="437F13DC" wp14:editId="7D29B65D">
                <wp:simplePos x="0" y="0"/>
                <wp:positionH relativeFrom="column">
                  <wp:posOffset>281389</wp:posOffset>
                </wp:positionH>
                <wp:positionV relativeFrom="paragraph">
                  <wp:posOffset>110298</wp:posOffset>
                </wp:positionV>
                <wp:extent cx="2700020" cy="1121434"/>
                <wp:effectExtent l="57150" t="38100" r="81280" b="97790"/>
                <wp:wrapNone/>
                <wp:docPr id="125" name="Rectangle 125"/>
                <wp:cNvGraphicFramePr/>
                <a:graphic xmlns:a="http://schemas.openxmlformats.org/drawingml/2006/main">
                  <a:graphicData uri="http://schemas.microsoft.com/office/word/2010/wordprocessingShape">
                    <wps:wsp>
                      <wps:cNvSpPr/>
                      <wps:spPr>
                        <a:xfrm>
                          <a:off x="0" y="0"/>
                          <a:ext cx="2700020" cy="112143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9C5126">
                            <w:pPr>
                              <w:jc w:val="center"/>
                            </w:pPr>
                            <w:r>
                              <w:t>POREZNA UPRAVA</w:t>
                            </w:r>
                          </w:p>
                          <w:p w:rsidR="00C56BA5" w:rsidRDefault="00C56BA5" w:rsidP="009C5126">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5" o:spid="_x0000_s1061" style="position:absolute;margin-left:22.15pt;margin-top:8.7pt;width:212.6pt;height:88.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" fillcolor="#bcbcbc">
                <v:fill color2="#ededed" rotate="t" angle="180" colors="0 #bcbcbc;22938f #d0d0d0;1 #ededed" focus="100%" type="gradient"/>
                <v:shadow on="t" color="black" opacity="24903f" origin=",.5" offset="0,.55556mm"/>
                <v:textbox>
                  <w:txbxContent>
                    <w:p w:rsidR="00C56BA5" w:rsidRDefault="00C56BA5" w:rsidP="009C5126">
                      <w:pPr>
                        <w:jc w:val="center"/>
                      </w:pPr>
                      <w:r>
                        <w:t>POREZNA UPRAVA</w:t>
                      </w:r>
                    </w:p>
                    <w:p w:rsidR="00C56BA5" w:rsidRDefault="00C56BA5" w:rsidP="009C5126">
                      <w:pPr>
                        <w:jc w:val="center"/>
                      </w:pPr>
                      <w:r>
                        <w:t>REGISTAR POREZNIH PODATAKA</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9248" behindDoc="0" locked="0" layoutInCell="1" allowOverlap="1" wp14:anchorId="4445FDA7" wp14:editId="4C20D0D9">
                <wp:simplePos x="0" y="0"/>
                <wp:positionH relativeFrom="column">
                  <wp:posOffset>281389</wp:posOffset>
                </wp:positionH>
                <wp:positionV relativeFrom="paragraph">
                  <wp:posOffset>114168</wp:posOffset>
                </wp:positionV>
                <wp:extent cx="2700068" cy="3467819"/>
                <wp:effectExtent l="57150" t="38100" r="81280" b="94615"/>
                <wp:wrapNone/>
                <wp:docPr id="31" name="Rectangle 31"/>
                <wp:cNvGraphicFramePr/>
                <a:graphic xmlns:a="http://schemas.openxmlformats.org/drawingml/2006/main">
                  <a:graphicData uri="http://schemas.microsoft.com/office/word/2010/wordprocessingShape">
                    <wps:wsp>
                      <wps:cNvSpPr/>
                      <wps:spPr>
                        <a:xfrm>
                          <a:off x="0" y="0"/>
                          <a:ext cx="2700068" cy="3467819"/>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9C5126">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62" style="position:absolute;margin-left:22.15pt;margin-top:9pt;width:212.6pt;height:273.0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" fillcolor="#bcbcbc">
                <v:fill color2="#ededed" rotate="t" angle="180" colors="0 #bcbcbc;22938f #d0d0d0;1 #ededed" focus="100%" type="gradient"/>
                <v:shadow on="t" color="black" opacity="24903f" origin=",.5" offset="0,.55556mm"/>
                <v:textbox>
                  <w:txbxContent>
                    <w:p w:rsidR="00C56BA5" w:rsidRDefault="00C56BA5" w:rsidP="009C5126">
                      <w:pPr>
                        <w:jc w:val="center"/>
                      </w:pPr>
                      <w:r>
                        <w:t>R</w:t>
                      </w:r>
                    </w:p>
                  </w:txbxContent>
                </v:textbox>
              </v: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5392" behindDoc="0" locked="0" layoutInCell="1" allowOverlap="1" wp14:anchorId="21F9053A" wp14:editId="694A473A">
                <wp:simplePos x="0" y="0"/>
                <wp:positionH relativeFrom="column">
                  <wp:posOffset>2312035</wp:posOffset>
                </wp:positionH>
                <wp:positionV relativeFrom="paragraph">
                  <wp:posOffset>206375</wp:posOffset>
                </wp:positionV>
                <wp:extent cx="671830" cy="258445"/>
                <wp:effectExtent l="76200" t="38100" r="71120" b="122555"/>
                <wp:wrapNone/>
                <wp:docPr id="126" name="Rounded Rectangle 126"/>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6" o:spid="_x0000_s1063" style="position:absolute;margin-left:182.05pt;margin-top:16.25pt;width:52.9pt;height:20.3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C5126">
                      <w:pPr>
                        <w:jc w:val="center"/>
                      </w:pPr>
                      <w:r>
                        <w:t>Zatvori</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0272" behindDoc="0" locked="0" layoutInCell="1" allowOverlap="1" wp14:anchorId="619B6F02" wp14:editId="22FE91FF">
                <wp:simplePos x="0" y="0"/>
                <wp:positionH relativeFrom="column">
                  <wp:posOffset>462280</wp:posOffset>
                </wp:positionH>
                <wp:positionV relativeFrom="paragraph">
                  <wp:posOffset>-5715</wp:posOffset>
                </wp:positionV>
                <wp:extent cx="2406015" cy="439420"/>
                <wp:effectExtent l="76200" t="38100" r="89535" b="113030"/>
                <wp:wrapNone/>
                <wp:docPr id="32" name="Rounded Rectangle 32"/>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Unos 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64" style="position:absolute;margin-left:36.4pt;margin-top:-.45pt;width:189.45pt;height:34.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C5126">
                      <w:pPr>
                        <w:jc w:val="center"/>
                      </w:pPr>
                      <w:r>
                        <w:t>Unos novog izvještaja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1296" behindDoc="0" locked="0" layoutInCell="1" allowOverlap="1" wp14:anchorId="1B339731" wp14:editId="253BE514">
                <wp:simplePos x="0" y="0"/>
                <wp:positionH relativeFrom="column">
                  <wp:posOffset>459105</wp:posOffset>
                </wp:positionH>
                <wp:positionV relativeFrom="paragraph">
                  <wp:posOffset>194310</wp:posOffset>
                </wp:positionV>
                <wp:extent cx="2406015" cy="439420"/>
                <wp:effectExtent l="76200" t="38100" r="89535" b="113030"/>
                <wp:wrapNone/>
                <wp:docPr id="33" name="Rounded Rectangle 33"/>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Pretraživanje 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65" style="position:absolute;margin-left:36.15pt;margin-top:15.3pt;width:189.45pt;height:3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9C5126">
                      <w:pPr>
                        <w:jc w:val="center"/>
                      </w:pPr>
                      <w:r>
                        <w:t>Pretraživanje i pregled</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3344" behindDoc="0" locked="0" layoutInCell="1" allowOverlap="1" wp14:anchorId="05D0058A" wp14:editId="1871275F">
                <wp:simplePos x="0" y="0"/>
                <wp:positionH relativeFrom="column">
                  <wp:posOffset>3469640</wp:posOffset>
                </wp:positionH>
                <wp:positionV relativeFrom="paragraph">
                  <wp:posOffset>38735</wp:posOffset>
                </wp:positionV>
                <wp:extent cx="1095375" cy="344805"/>
                <wp:effectExtent l="742950" t="0" r="28575" b="17145"/>
                <wp:wrapNone/>
                <wp:docPr id="34" name="Line Callout 1 34"/>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9C5126">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4" o:spid="_x0000_s1066" type="#_x0000_t47" style="position:absolute;margin-left:273.2pt;margin-top:3.05pt;width:86.25pt;height:27.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" adj="-14404,15654" fillcolor="window" strokecolor="windowText" strokeweight="2pt">
                <v:textbox>
                  <w:txbxContent>
                    <w:p w:rsidR="00C56BA5" w:rsidRPr="009D1637" w:rsidRDefault="00C56BA5" w:rsidP="009C5126">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32320" behindDoc="0" locked="0" layoutInCell="1" allowOverlap="1" wp14:anchorId="48002FBE" wp14:editId="4A3469C2">
                <wp:simplePos x="0" y="0"/>
                <wp:positionH relativeFrom="column">
                  <wp:posOffset>464820</wp:posOffset>
                </wp:positionH>
                <wp:positionV relativeFrom="paragraph">
                  <wp:posOffset>177165</wp:posOffset>
                </wp:positionV>
                <wp:extent cx="2406015" cy="439420"/>
                <wp:effectExtent l="76200" t="38100" r="89535" b="113030"/>
                <wp:wrapNone/>
                <wp:docPr id="35" name="Rounded Rectangle 3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9C5126">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67" style="position:absolute;margin-left:36.6pt;margin-top:13.95pt;width:189.45pt;height:34.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9C5126">
                      <w:pPr>
                        <w:jc w:val="center"/>
                      </w:pPr>
                      <w:r>
                        <w:t>Kontrola poreznih podataka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861B80" w:rsidRPr="00C56BA5" w:rsidRDefault="00861B80" w:rsidP="00861B80">
      <w:pPr>
        <w:rPr>
          <w:rStyle w:val="Heading2Char"/>
        </w:rPr>
      </w:pPr>
      <w:bookmarkStart w:id="32" w:name="_Toc387603580"/>
      <w:r w:rsidRPr="00C56BA5">
        <w:rPr>
          <w:rStyle w:val="Heading2Char"/>
        </w:rPr>
        <w:lastRenderedPageBreak/>
        <w:t>3.10</w:t>
      </w:r>
      <w:bookmarkStart w:id="33" w:name="EK009"/>
      <w:bookmarkEnd w:id="33"/>
      <w:r w:rsidR="00C56BA5">
        <w:rPr>
          <w:rStyle w:val="Heading2Char"/>
        </w:rPr>
        <w:tab/>
      </w:r>
      <w:r w:rsidRPr="00C56BA5">
        <w:rPr>
          <w:rStyle w:val="Heading2Char"/>
        </w:rPr>
        <w:t>EK009</w:t>
      </w:r>
      <w:r w:rsidR="00A43F7E" w:rsidRPr="00C56BA5">
        <w:rPr>
          <w:rStyle w:val="Heading2Char"/>
        </w:rPr>
        <w:t xml:space="preserve"> - </w:t>
      </w:r>
      <w:r w:rsidRPr="00C56BA5">
        <w:rPr>
          <w:rStyle w:val="Heading2Char"/>
        </w:rPr>
        <w:t xml:space="preserve"> Ekran za unos, pregled i ažuriranje PDV podataka</w:t>
      </w:r>
      <w:bookmarkEnd w:id="32"/>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1840" behindDoc="0" locked="0" layoutInCell="1" allowOverlap="1" wp14:anchorId="2E8BEC16" wp14:editId="48ECD65E">
                <wp:simplePos x="0" y="0"/>
                <wp:positionH relativeFrom="column">
                  <wp:posOffset>5043170</wp:posOffset>
                </wp:positionH>
                <wp:positionV relativeFrom="paragraph">
                  <wp:posOffset>131469</wp:posOffset>
                </wp:positionV>
                <wp:extent cx="1095375" cy="344805"/>
                <wp:effectExtent l="742950" t="0" r="28575" b="17145"/>
                <wp:wrapNone/>
                <wp:docPr id="36" name="Line Callout 1 36"/>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6" o:spid="_x0000_s1068" type="#_x0000_t47" style="position:absolute;margin-left:397.1pt;margin-top:10.35pt;width:86.25pt;height:27.1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Nvw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p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T/0Tf7VT5Qn6zKh+AK2mmwYcbAGAJ2KgfJAdbBH3&#10;CEfFFaSsBgqjWpnfn917fRgEkGLUwgQDHL8OxDBI77uEEblJ8tyPfGDyySwFxowlu7FEHsRaQW2g&#10;oSC6QHp9x89kZZR4ha5cea8gIpKC7x74gVm7frPAuqJstQpqMOaauK181tQb99B5aF+6V2L00OwO&#10;ivKgztNOFqGd+vF40/UvpVodnKqaC+g9rkMFYEWEkRrWmd9BYz5ovS3d5R8A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8xEE2/AgAAvAUAAA4AAAAAAAAAAAAAAAAALgIAAGRycy9lMm9Eb2MueG1sUEsBAi0AFAAGAAgA&#10;AAAhAEsEuZnfAAAACQEAAA8AAAAAAAAAAAAAAAAAGQUAAGRycy9kb3ducmV2LnhtbFBLBQYAAAAA&#10;BAAEAPMAAAAlBgAAAAA=&#10;" adj="-14404,15654" fillcolor="window" strokecolor="windowText" strokeweight="2pt">
                <v:textbox>
                  <w:txbxContent>
                    <w:p w:rsidR="00C56BA5" w:rsidRPr="009D1637" w:rsidRDefault="00C56BA5"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3648" behindDoc="0" locked="0" layoutInCell="1" allowOverlap="1" wp14:anchorId="40E8ADD6" wp14:editId="3961D4D7">
                <wp:simplePos x="0" y="0"/>
                <wp:positionH relativeFrom="column">
                  <wp:posOffset>462280</wp:posOffset>
                </wp:positionH>
                <wp:positionV relativeFrom="paragraph">
                  <wp:posOffset>234950</wp:posOffset>
                </wp:positionV>
                <wp:extent cx="3958590" cy="1880235"/>
                <wp:effectExtent l="0" t="0" r="3810" b="5715"/>
                <wp:wrapNone/>
                <wp:docPr id="40" name="Text Box 4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sidRPr="006B1BC9">
                              <w:rPr>
                                <w:b/>
                                <w:sz w:val="14"/>
                                <w:szCs w:val="14"/>
                              </w:rPr>
                              <w:t>O POREZU NA DODANU VRIJEDNOST</w:t>
                            </w:r>
                          </w:p>
                          <w:p w:rsidR="00C56BA5" w:rsidRPr="006B1BC9" w:rsidRDefault="00C56BA5" w:rsidP="00861B80">
                            <w:pPr>
                              <w:jc w:val="center"/>
                              <w:rPr>
                                <w:b/>
                                <w:sz w:val="14"/>
                                <w:szCs w:val="14"/>
                              </w:rPr>
                            </w:pPr>
                          </w:p>
                          <w:p w:rsidR="00C56BA5" w:rsidRPr="006B1BC9" w:rsidRDefault="00C56BA5" w:rsidP="00861B80">
                            <w:pPr>
                              <w:rPr>
                                <w:sz w:val="14"/>
                                <w:szCs w:val="14"/>
                              </w:rPr>
                            </w:pPr>
                            <w:r w:rsidRPr="006B1BC9">
                              <w:rPr>
                                <w:sz w:val="14"/>
                                <w:szCs w:val="14"/>
                              </w:rPr>
                              <w:t>PODACI O POREZNOM OBVEZNIKU:</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9" type="#_x0000_t202" style="position:absolute;margin-left:36.4pt;margin-top:18.5pt;width:311.7pt;height:148.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xNuhZWQCAADDBAAADgAAAAAAAAAAAAAAAAAuAgAAZHJz&#10;L2Uyb0RvYy54bWxQSwECLQAUAAYACAAAACEAxqbK6N8AAAAJAQAADwAAAAAAAAAAAAAAAAC+BAAA&#10;ZHJzL2Rvd25yZXYueG1sUEsFBgAAAAAEAAQA8wAAAMoFAAAAAA==&#10;" fillcolor="window" stroked="f" strokeweight=".5pt">
                <v:fill opacity="38550f"/>
                <v:textbo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sidRPr="006B1BC9">
                        <w:rPr>
                          <w:b/>
                          <w:sz w:val="14"/>
                          <w:szCs w:val="14"/>
                        </w:rPr>
                        <w:t>O POREZU NA DODANU VRIJEDNOST</w:t>
                      </w:r>
                    </w:p>
                    <w:p w:rsidR="00C56BA5" w:rsidRPr="006B1BC9" w:rsidRDefault="00C56BA5" w:rsidP="00861B80">
                      <w:pPr>
                        <w:jc w:val="center"/>
                        <w:rPr>
                          <w:b/>
                          <w:sz w:val="14"/>
                          <w:szCs w:val="14"/>
                        </w:rPr>
                      </w:pPr>
                    </w:p>
                    <w:p w:rsidR="00C56BA5" w:rsidRPr="006B1BC9" w:rsidRDefault="00C56BA5" w:rsidP="00861B80">
                      <w:pPr>
                        <w:rPr>
                          <w:sz w:val="14"/>
                          <w:szCs w:val="14"/>
                        </w:rPr>
                      </w:pPr>
                      <w:r w:rsidRPr="006B1BC9">
                        <w:rPr>
                          <w:sz w:val="14"/>
                          <w:szCs w:val="14"/>
                        </w:rPr>
                        <w:t>PODACI O POREZNOM OBVEZNIKU:</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2624" behindDoc="0" locked="0" layoutInCell="1" allowOverlap="1" wp14:anchorId="792F1DBC" wp14:editId="1F94A923">
                <wp:simplePos x="0" y="0"/>
                <wp:positionH relativeFrom="column">
                  <wp:posOffset>358775</wp:posOffset>
                </wp:positionH>
                <wp:positionV relativeFrom="paragraph">
                  <wp:posOffset>131445</wp:posOffset>
                </wp:positionV>
                <wp:extent cx="4062730" cy="4079875"/>
                <wp:effectExtent l="57150" t="38100" r="71120" b="92075"/>
                <wp:wrapNone/>
                <wp:docPr id="41" name="Rectangle 41"/>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70" style="position:absolute;margin-left:28.25pt;margin-top:10.35pt;width:319.9pt;height:32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C56BA5" w:rsidRDefault="00C56BA5" w:rsidP="00861B80"/>
                  </w:txbxContent>
                </v:textbox>
              </v:rect>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06720" behindDoc="0" locked="0" layoutInCell="1" allowOverlap="1" wp14:anchorId="252976AA" wp14:editId="42BA0E28">
                <wp:simplePos x="0" y="0"/>
                <wp:positionH relativeFrom="column">
                  <wp:posOffset>3438657</wp:posOffset>
                </wp:positionH>
                <wp:positionV relativeFrom="paragraph">
                  <wp:posOffset>48356</wp:posOffset>
                </wp:positionV>
                <wp:extent cx="819509" cy="241539"/>
                <wp:effectExtent l="76200" t="38100" r="57150" b="120650"/>
                <wp:wrapNone/>
                <wp:docPr id="42" name="Rounded Rectangle 4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71" style="position:absolute;margin-left:270.75pt;margin-top:3.8pt;width:64.55pt;height:19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YYRjS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14912" behindDoc="0" locked="0" layoutInCell="1" allowOverlap="1" wp14:anchorId="76BDE96C" wp14:editId="6EB0CCB7">
                <wp:simplePos x="0" y="0"/>
                <wp:positionH relativeFrom="column">
                  <wp:posOffset>3438657</wp:posOffset>
                </wp:positionH>
                <wp:positionV relativeFrom="paragraph">
                  <wp:posOffset>136082</wp:posOffset>
                </wp:positionV>
                <wp:extent cx="819150" cy="258792"/>
                <wp:effectExtent l="76200" t="38100" r="76200" b="122555"/>
                <wp:wrapNone/>
                <wp:docPr id="43" name="Rounded Rectangle 4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72" style="position:absolute;margin-left:270.75pt;margin-top:10.7pt;width:64.5pt;height:20.4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4672" behindDoc="0" locked="0" layoutInCell="1" allowOverlap="1" wp14:anchorId="0FAA8BAF" wp14:editId="1CBD6E27">
                <wp:simplePos x="0" y="0"/>
                <wp:positionH relativeFrom="column">
                  <wp:posOffset>410210</wp:posOffset>
                </wp:positionH>
                <wp:positionV relativeFrom="paragraph">
                  <wp:posOffset>180340</wp:posOffset>
                </wp:positionV>
                <wp:extent cx="1457325" cy="165608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C56BA5" w:rsidRDefault="00C56BA5" w:rsidP="00861B80">
                            <w:pPr>
                              <w:rPr>
                                <w:b/>
                                <w:sz w:val="14"/>
                                <w:szCs w:val="14"/>
                              </w:rPr>
                            </w:pPr>
                            <w:r w:rsidRPr="006B1BC9">
                              <w:rPr>
                                <w:b/>
                                <w:sz w:val="14"/>
                                <w:szCs w:val="14"/>
                              </w:rPr>
                              <w:t>Razdoblje izvještavanja:</w:t>
                            </w:r>
                          </w:p>
                          <w:p w:rsidR="00C56BA5" w:rsidRDefault="00C56BA5" w:rsidP="00861B80">
                            <w:pPr>
                              <w:rPr>
                                <w:b/>
                                <w:sz w:val="14"/>
                                <w:szCs w:val="14"/>
                              </w:rPr>
                            </w:pPr>
                          </w:p>
                          <w:p w:rsidR="00C56BA5" w:rsidRDefault="00C56BA5" w:rsidP="00861B80">
                            <w:pPr>
                              <w:rPr>
                                <w:b/>
                                <w:sz w:val="14"/>
                                <w:szCs w:val="14"/>
                              </w:rPr>
                            </w:pPr>
                            <w:r>
                              <w:rPr>
                                <w:b/>
                                <w:sz w:val="14"/>
                                <w:szCs w:val="14"/>
                              </w:rPr>
                              <w:t>Porezna osnovica za ISPORUKE u EU:</w:t>
                            </w:r>
                          </w:p>
                          <w:p w:rsidR="00C56BA5" w:rsidRDefault="00C56BA5" w:rsidP="00861B80">
                            <w:pPr>
                              <w:rPr>
                                <w:b/>
                                <w:sz w:val="14"/>
                                <w:szCs w:val="14"/>
                              </w:rPr>
                            </w:pPr>
                          </w:p>
                          <w:p w:rsidR="00C56BA5" w:rsidRDefault="00C56BA5" w:rsidP="00861B80">
                            <w:pPr>
                              <w:rPr>
                                <w:b/>
                                <w:sz w:val="14"/>
                                <w:szCs w:val="14"/>
                              </w:rPr>
                            </w:pPr>
                            <w:r>
                              <w:rPr>
                                <w:b/>
                                <w:sz w:val="14"/>
                                <w:szCs w:val="14"/>
                              </w:rPr>
                              <w:t>Porezna osnovica za STJECANJA iz EU:</w:t>
                            </w:r>
                          </w:p>
                          <w:p w:rsidR="00C56BA5" w:rsidRDefault="00C56BA5" w:rsidP="00861B80">
                            <w:pPr>
                              <w:rPr>
                                <w:b/>
                                <w:sz w:val="14"/>
                                <w:szCs w:val="14"/>
                              </w:rPr>
                            </w:pPr>
                          </w:p>
                          <w:p w:rsidR="00C56BA5" w:rsidRPr="006B1BC9" w:rsidRDefault="00C56BA5" w:rsidP="00861B80">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3" type="#_x0000_t202" style="position:absolute;margin-left:32.3pt;margin-top:14.2pt;width:114.75pt;height:130.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" filled="f" stroked="f" strokeweight=".5pt">
                <v:textbox>
                  <w:txbxContent>
                    <w:p w:rsidR="00C56BA5" w:rsidRDefault="00C56BA5" w:rsidP="00861B80">
                      <w:pPr>
                        <w:rPr>
                          <w:b/>
                          <w:sz w:val="14"/>
                          <w:szCs w:val="14"/>
                        </w:rPr>
                      </w:pPr>
                      <w:r w:rsidRPr="006B1BC9">
                        <w:rPr>
                          <w:b/>
                          <w:sz w:val="14"/>
                          <w:szCs w:val="14"/>
                        </w:rPr>
                        <w:t>Razdoblje izvještavanja:</w:t>
                      </w:r>
                    </w:p>
                    <w:p w:rsidR="00C56BA5" w:rsidRDefault="00C56BA5" w:rsidP="00861B80">
                      <w:pPr>
                        <w:rPr>
                          <w:b/>
                          <w:sz w:val="14"/>
                          <w:szCs w:val="14"/>
                        </w:rPr>
                      </w:pPr>
                    </w:p>
                    <w:p w:rsidR="00C56BA5" w:rsidRDefault="00C56BA5" w:rsidP="00861B80">
                      <w:pPr>
                        <w:rPr>
                          <w:b/>
                          <w:sz w:val="14"/>
                          <w:szCs w:val="14"/>
                        </w:rPr>
                      </w:pPr>
                      <w:r>
                        <w:rPr>
                          <w:b/>
                          <w:sz w:val="14"/>
                          <w:szCs w:val="14"/>
                        </w:rPr>
                        <w:t>Porezna osnovica za ISPORUKE u EU:</w:t>
                      </w:r>
                    </w:p>
                    <w:p w:rsidR="00C56BA5" w:rsidRDefault="00C56BA5" w:rsidP="00861B80">
                      <w:pPr>
                        <w:rPr>
                          <w:b/>
                          <w:sz w:val="14"/>
                          <w:szCs w:val="14"/>
                        </w:rPr>
                      </w:pPr>
                    </w:p>
                    <w:p w:rsidR="00C56BA5" w:rsidRDefault="00C56BA5" w:rsidP="00861B80">
                      <w:pPr>
                        <w:rPr>
                          <w:b/>
                          <w:sz w:val="14"/>
                          <w:szCs w:val="14"/>
                        </w:rPr>
                      </w:pPr>
                      <w:r>
                        <w:rPr>
                          <w:b/>
                          <w:sz w:val="14"/>
                          <w:szCs w:val="14"/>
                        </w:rPr>
                        <w:t>Porezna osnovica za STJECANJA iz EU:</w:t>
                      </w:r>
                    </w:p>
                    <w:p w:rsidR="00C56BA5" w:rsidRDefault="00C56BA5" w:rsidP="00861B80">
                      <w:pPr>
                        <w:rPr>
                          <w:b/>
                          <w:sz w:val="14"/>
                          <w:szCs w:val="14"/>
                        </w:rPr>
                      </w:pPr>
                    </w:p>
                    <w:p w:rsidR="00C56BA5" w:rsidRPr="006B1BC9" w:rsidRDefault="00C56BA5" w:rsidP="00861B80">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7744" behindDoc="0" locked="0" layoutInCell="1" allowOverlap="1" wp14:anchorId="2A377CC6" wp14:editId="2DBA9105">
                <wp:simplePos x="0" y="0"/>
                <wp:positionH relativeFrom="column">
                  <wp:posOffset>1920240</wp:posOffset>
                </wp:positionH>
                <wp:positionV relativeFrom="paragraph">
                  <wp:posOffset>172085</wp:posOffset>
                </wp:positionV>
                <wp:extent cx="1069340" cy="214630"/>
                <wp:effectExtent l="0" t="0" r="16510" b="13970"/>
                <wp:wrapNone/>
                <wp:docPr id="45" name="Rectangle 45"/>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D72B0A" w:rsidRDefault="00C56BA5" w:rsidP="00861B80">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74" style="position:absolute;margin-left:151.2pt;margin-top:13.55pt;width:84.2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E5kSp58AgAA&#10;EwUAAA4AAAAAAAAAAAAAAAAALgIAAGRycy9lMm9Eb2MueG1sUEsBAi0AFAAGAAgAAAAhAIWWtZPg&#10;AAAACQEAAA8AAAAAAAAAAAAAAAAA1gQAAGRycy9kb3ducmV2LnhtbFBLBQYAAAAABAAEAPMAAADj&#10;BQAAAAA=&#10;" fillcolor="window" strokecolor="windowText" strokeweight="2pt">
                <v:textbox>
                  <w:txbxContent>
                    <w:p w:rsidR="00C56BA5" w:rsidRPr="00D72B0A" w:rsidRDefault="00C56BA5" w:rsidP="00861B80">
                      <w:pPr>
                        <w:rPr>
                          <w:szCs w:val="18"/>
                        </w:rPr>
                      </w:pPr>
                      <w:r w:rsidRPr="00D72B0A">
                        <w:rPr>
                          <w:szCs w:val="18"/>
                        </w:rPr>
                        <w:t>YYYY-MM</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812864" behindDoc="0" locked="0" layoutInCell="1" allowOverlap="1" wp14:anchorId="695A4588" wp14:editId="472A4EA5">
                <wp:simplePos x="0" y="0"/>
                <wp:positionH relativeFrom="column">
                  <wp:posOffset>3394710</wp:posOffset>
                </wp:positionH>
                <wp:positionV relativeFrom="paragraph">
                  <wp:posOffset>102546</wp:posOffset>
                </wp:positionV>
                <wp:extent cx="862845" cy="267335"/>
                <wp:effectExtent l="76200" t="38100" r="71120" b="113665"/>
                <wp:wrapNone/>
                <wp:docPr id="62" name="Rounded Rectangle 62"/>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2" o:spid="_x0000_s1075" style="position:absolute;margin-left:267.3pt;margin-top:8.05pt;width:67.95pt;height:21.0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DJxUmp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861B80">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808768" behindDoc="0" locked="0" layoutInCell="1" allowOverlap="1" wp14:anchorId="3D17DA6C" wp14:editId="572329D7">
                <wp:simplePos x="0" y="0"/>
                <wp:positionH relativeFrom="column">
                  <wp:posOffset>1920408</wp:posOffset>
                </wp:positionH>
                <wp:positionV relativeFrom="paragraph">
                  <wp:posOffset>154772</wp:posOffset>
                </wp:positionV>
                <wp:extent cx="1216324" cy="267419"/>
                <wp:effectExtent l="0" t="0" r="22225" b="18415"/>
                <wp:wrapNone/>
                <wp:docPr id="63" name="Rectangle 63"/>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D72B0A" w:rsidRDefault="00C56BA5" w:rsidP="00861B80">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76" style="position:absolute;margin-left:151.2pt;margin-top:12.2pt;width:95.75pt;height:21.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" fillcolor="window" strokecolor="windowText" strokeweight="2pt">
                <v:textbox>
                  <w:txbxContent>
                    <w:p w:rsidR="00C56BA5" w:rsidRPr="00D72B0A" w:rsidRDefault="00C56BA5" w:rsidP="00861B80">
                      <w:pPr>
                        <w:rPr>
                          <w:szCs w:val="18"/>
                        </w:rPr>
                      </w:pPr>
                      <w:r w:rsidRPr="00D72B0A">
                        <w:rPr>
                          <w:szCs w:val="18"/>
                        </w:rP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3888" behindDoc="0" locked="0" layoutInCell="1" allowOverlap="1" wp14:anchorId="7B08F751" wp14:editId="2204D2F1">
                <wp:simplePos x="0" y="0"/>
                <wp:positionH relativeFrom="column">
                  <wp:posOffset>3394830</wp:posOffset>
                </wp:positionH>
                <wp:positionV relativeFrom="paragraph">
                  <wp:posOffset>154305</wp:posOffset>
                </wp:positionV>
                <wp:extent cx="819150" cy="267419"/>
                <wp:effectExtent l="76200" t="38100" r="76200" b="113665"/>
                <wp:wrapNone/>
                <wp:docPr id="64" name="Rounded Rectangle 64"/>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4" o:spid="_x0000_s1077" style="position:absolute;margin-left:267.3pt;margin-top:12.15pt;width:64.5pt;height:21.0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861B80">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9792" behindDoc="0" locked="0" layoutInCell="1" allowOverlap="1" wp14:anchorId="2E1D2C69" wp14:editId="303D8F36">
                <wp:simplePos x="0" y="0"/>
                <wp:positionH relativeFrom="column">
                  <wp:posOffset>1920408</wp:posOffset>
                </wp:positionH>
                <wp:positionV relativeFrom="paragraph">
                  <wp:posOffset>198060</wp:posOffset>
                </wp:positionV>
                <wp:extent cx="1268083" cy="224287"/>
                <wp:effectExtent l="0" t="0" r="27940" b="23495"/>
                <wp:wrapNone/>
                <wp:docPr id="65" name="Rectangle 65"/>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861B80">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78" style="position:absolute;margin-left:151.2pt;margin-top:15.6pt;width:99.85pt;height:17.6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" fillcolor="window" strokecolor="windowText" strokeweight="2pt">
                <v:textbox>
                  <w:txbxContent>
                    <w:p w:rsidR="00C56BA5" w:rsidRDefault="00C56BA5" w:rsidP="00861B80">
                      <w: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0816" behindDoc="0" locked="0" layoutInCell="1" allowOverlap="1" wp14:anchorId="44ABE701" wp14:editId="11C9E9C8">
                <wp:simplePos x="0" y="0"/>
                <wp:positionH relativeFrom="column">
                  <wp:posOffset>1920408</wp:posOffset>
                </wp:positionH>
                <wp:positionV relativeFrom="paragraph">
                  <wp:posOffset>145822</wp:posOffset>
                </wp:positionV>
                <wp:extent cx="1267460" cy="224287"/>
                <wp:effectExtent l="0" t="0" r="27940" b="23495"/>
                <wp:wrapNone/>
                <wp:docPr id="66" name="Rectangle 66"/>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861B80">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79" style="position:absolute;margin-left:151.2pt;margin-top:11.5pt;width:99.8pt;height:17.6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" fillcolor="window" strokecolor="windowText" strokeweight="2pt">
                <v:textbox>
                  <w:txbxContent>
                    <w:p w:rsidR="00C56BA5" w:rsidRDefault="00C56BA5" w:rsidP="00861B80">
                      <w:r>
                        <w:t>YYYY-MM-DD</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5696" behindDoc="0" locked="0" layoutInCell="1" allowOverlap="1" wp14:anchorId="0A1A5E06" wp14:editId="3095C0C8">
                <wp:simplePos x="0" y="0"/>
                <wp:positionH relativeFrom="column">
                  <wp:posOffset>359027</wp:posOffset>
                </wp:positionH>
                <wp:positionV relativeFrom="paragraph">
                  <wp:posOffset>163231</wp:posOffset>
                </wp:positionV>
                <wp:extent cx="4062107" cy="267419"/>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C56BA5" w:rsidRPr="00D72B0A" w:rsidRDefault="00C56BA5" w:rsidP="00861B80">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80" type="#_x0000_t202" style="position:absolute;margin-left:28.25pt;margin-top:12.85pt;width:319.85pt;height:21.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" fillcolor="window" stroked="f" strokeweight=".5pt">
                <v:fill opacity="21074f"/>
                <v:textbox>
                  <w:txbxContent>
                    <w:p w:rsidR="00C56BA5" w:rsidRPr="00D72B0A" w:rsidRDefault="00C56BA5" w:rsidP="00861B80">
                      <w:pPr>
                        <w:rPr>
                          <w:b/>
                          <w:i/>
                          <w:color w:val="FFFF00"/>
                        </w:rPr>
                      </w:pPr>
                      <w:r w:rsidRPr="00D72B0A">
                        <w:t xml:space="preserve">STATUS IZVJEŠATAJA:      </w:t>
                      </w:r>
                      <w:r w:rsidRPr="00D72B0A">
                        <w:rPr>
                          <w:b/>
                          <w:i/>
                          <w:color w:val="FFFF00"/>
                        </w:rPr>
                        <w:t>Novi unos</w:t>
                      </w:r>
                    </w:p>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675EA8" w:rsidRDefault="00861B80" w:rsidP="00C56BA5">
      <w:pPr>
        <w:pStyle w:val="Heading2"/>
        <w:numPr>
          <w:ilvl w:val="0"/>
          <w:numId w:val="0"/>
        </w:numPr>
        <w:rPr>
          <w:sz w:val="22"/>
          <w:szCs w:val="22"/>
        </w:rPr>
      </w:pPr>
      <w:bookmarkStart w:id="34" w:name="_Toc387603581"/>
      <w:r w:rsidRPr="00861B80">
        <w:t>3.11.</w:t>
      </w:r>
      <w:r>
        <w:rPr>
          <w:sz w:val="22"/>
          <w:szCs w:val="22"/>
        </w:rPr>
        <w:tab/>
      </w:r>
      <w:bookmarkStart w:id="35" w:name="EK010"/>
      <w:bookmarkEnd w:id="35"/>
      <w:r w:rsidRPr="00861B80">
        <w:t>EK0</w:t>
      </w:r>
      <w:r>
        <w:t>10</w:t>
      </w:r>
      <w:r w:rsidRPr="00861B80">
        <w:t xml:space="preserve"> </w:t>
      </w:r>
      <w:r w:rsidR="00A43F7E">
        <w:t xml:space="preserve">- </w:t>
      </w:r>
      <w:r w:rsidRPr="00861B80">
        <w:t>Ekran za unos, pregled i ažuriranje ZP podataka</w:t>
      </w:r>
      <w:bookmarkEnd w:id="34"/>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5936" behindDoc="0" locked="0" layoutInCell="1" allowOverlap="1" wp14:anchorId="7C117FC3" wp14:editId="465F4424">
                <wp:simplePos x="0" y="0"/>
                <wp:positionH relativeFrom="column">
                  <wp:posOffset>358775</wp:posOffset>
                </wp:positionH>
                <wp:positionV relativeFrom="paragraph">
                  <wp:posOffset>131445</wp:posOffset>
                </wp:positionV>
                <wp:extent cx="4062730" cy="4399280"/>
                <wp:effectExtent l="57150" t="38100" r="71120" b="96520"/>
                <wp:wrapNone/>
                <wp:docPr id="68" name="Rectangle 68"/>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1" style="position:absolute;margin-left:28.25pt;margin-top:10.35pt;width:319.9pt;height:346.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xdOA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J1XPF0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C56BA5" w:rsidRDefault="00C56BA5"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9008" behindDoc="0" locked="0" layoutInCell="1" allowOverlap="1" wp14:anchorId="4FC5ECEC" wp14:editId="771EFD63">
                <wp:simplePos x="0" y="0"/>
                <wp:positionH relativeFrom="column">
                  <wp:posOffset>5043170</wp:posOffset>
                </wp:positionH>
                <wp:positionV relativeFrom="paragraph">
                  <wp:posOffset>131469</wp:posOffset>
                </wp:positionV>
                <wp:extent cx="1095375" cy="344805"/>
                <wp:effectExtent l="742950" t="0" r="28575" b="17145"/>
                <wp:wrapNone/>
                <wp:docPr id="69" name="Line Callout 1 69"/>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69" o:spid="_x0000_s1082" type="#_x0000_t47" style="position:absolute;margin-left:397.1pt;margin-top:10.35pt;width:86.25pt;height:27.1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A/Erz0wAIAALwFAAAOAAAAAAAAAAAAAAAAAC4CAABkcnMvZTJvRG9jLnhtbFBLAQItABQABgAI&#10;AAAAIQBLBLmZ3wAAAAkBAAAPAAAAAAAAAAAAAAAAABoFAABkcnMvZG93bnJldi54bWxQSwUGAAAA&#10;AAQABADzAAAAJgYAAAAA&#10;" adj="-14404,15654" fillcolor="window" strokecolor="windowText" strokeweight="2pt">
                <v:textbox>
                  <w:txbxContent>
                    <w:p w:rsidR="00C56BA5" w:rsidRPr="009D1637" w:rsidRDefault="00C56BA5"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6960" behindDoc="0" locked="0" layoutInCell="1" allowOverlap="1" wp14:anchorId="7AEBAF21" wp14:editId="3EAA820B">
                <wp:simplePos x="0" y="0"/>
                <wp:positionH relativeFrom="column">
                  <wp:posOffset>462280</wp:posOffset>
                </wp:positionH>
                <wp:positionV relativeFrom="paragraph">
                  <wp:posOffset>234950</wp:posOffset>
                </wp:positionV>
                <wp:extent cx="3958590" cy="1880235"/>
                <wp:effectExtent l="0" t="0" r="3810" b="5715"/>
                <wp:wrapNone/>
                <wp:docPr id="70" name="Text Box 7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ZBIRNA PRIJAVA</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83" type="#_x0000_t202" style="position:absolute;margin-left:36.4pt;margin-top:18.5pt;width:311.7pt;height:148.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CA4fmdlAgAAwwQAAA4AAAAAAAAAAAAAAAAALgIAAGRy&#10;cy9lMm9Eb2MueG1sUEsBAi0AFAAGAAgAAAAhAMamyujfAAAACQEAAA8AAAAAAAAAAAAAAAAAvwQA&#10;AGRycy9kb3ducmV2LnhtbFBLBQYAAAAABAAEAPMAAADLBQAAAAA=&#10;" fillcolor="window" stroked="f" strokeweight=".5pt">
                <v:fill opacity="38550f"/>
                <v:textbo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ZBIRNA PRIJAVA</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7984" behindDoc="0" locked="0" layoutInCell="1" allowOverlap="1" wp14:anchorId="2E4BBFFB" wp14:editId="2B10CDD0">
                <wp:simplePos x="0" y="0"/>
                <wp:positionH relativeFrom="column">
                  <wp:posOffset>3438657</wp:posOffset>
                </wp:positionH>
                <wp:positionV relativeFrom="paragraph">
                  <wp:posOffset>48356</wp:posOffset>
                </wp:positionV>
                <wp:extent cx="819509" cy="241539"/>
                <wp:effectExtent l="76200" t="38100" r="57150" b="120650"/>
                <wp:wrapNone/>
                <wp:docPr id="116" name="Rounded Rectangle 11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84" style="position:absolute;margin-left:270.75pt;margin-top:3.8pt;width:64.55pt;height:19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kxcFtF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0032" behindDoc="0" locked="0" layoutInCell="1" allowOverlap="1" wp14:anchorId="3EB45EEF" wp14:editId="28AABD69">
                <wp:simplePos x="0" y="0"/>
                <wp:positionH relativeFrom="column">
                  <wp:posOffset>3438657</wp:posOffset>
                </wp:positionH>
                <wp:positionV relativeFrom="paragraph">
                  <wp:posOffset>136082</wp:posOffset>
                </wp:positionV>
                <wp:extent cx="819150" cy="258792"/>
                <wp:effectExtent l="76200" t="38100" r="76200" b="122555"/>
                <wp:wrapNone/>
                <wp:docPr id="117" name="Rounded Rectangle 117"/>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7" o:spid="_x0000_s1085" style="position:absolute;margin-left:270.75pt;margin-top:10.7pt;width:64.5pt;height:20.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RqMdm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1056" behindDoc="0" locked="0" layoutInCell="1" allowOverlap="1" wp14:anchorId="39311CAB" wp14:editId="2C259674">
                <wp:simplePos x="0" y="0"/>
                <wp:positionH relativeFrom="column">
                  <wp:posOffset>462544</wp:posOffset>
                </wp:positionH>
                <wp:positionV relativeFrom="paragraph">
                  <wp:posOffset>112119</wp:posOffset>
                </wp:positionV>
                <wp:extent cx="3890513" cy="2355335"/>
                <wp:effectExtent l="0" t="0" r="15240" b="26035"/>
                <wp:wrapNone/>
                <wp:docPr id="118" name="Text Box 118"/>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086" type="#_x0000_t202" style="position:absolute;margin-left:36.4pt;margin-top:8.85pt;width:306.35pt;height:185.4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MG9ogReAgAAzQ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61B80" w:rsidRDefault="00861B80" w:rsidP="00C56BA5">
      <w:pPr>
        <w:pStyle w:val="Heading2"/>
        <w:numPr>
          <w:ilvl w:val="0"/>
          <w:numId w:val="0"/>
        </w:numPr>
      </w:pPr>
      <w:bookmarkStart w:id="36" w:name="_Toc387603582"/>
      <w:r w:rsidRPr="00861B80">
        <w:lastRenderedPageBreak/>
        <w:t>3.12</w:t>
      </w:r>
      <w:bookmarkStart w:id="37" w:name="EK011"/>
      <w:bookmarkEnd w:id="37"/>
      <w:r w:rsidR="00C56BA5">
        <w:tab/>
      </w:r>
      <w:r w:rsidRPr="00861B80">
        <w:t xml:space="preserve">EK011 </w:t>
      </w:r>
      <w:r w:rsidR="00A43F7E">
        <w:t xml:space="preserve">- </w:t>
      </w:r>
      <w:r w:rsidRPr="00861B80">
        <w:t>Ekran za unos, pregled i ažuriranje PDV-S podataka</w:t>
      </w:r>
      <w:bookmarkEnd w:id="36"/>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2080" behindDoc="0" locked="0" layoutInCell="1" allowOverlap="1" wp14:anchorId="39099ACF" wp14:editId="4084D9A8">
                <wp:simplePos x="0" y="0"/>
                <wp:positionH relativeFrom="column">
                  <wp:posOffset>358775</wp:posOffset>
                </wp:positionH>
                <wp:positionV relativeFrom="paragraph">
                  <wp:posOffset>131445</wp:posOffset>
                </wp:positionV>
                <wp:extent cx="4062730" cy="4399280"/>
                <wp:effectExtent l="57150" t="38100" r="71120" b="96520"/>
                <wp:wrapNone/>
                <wp:docPr id="119" name="Rectangle 119"/>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56BA5" w:rsidRDefault="00C56BA5"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87" style="position:absolute;margin-left:28.25pt;margin-top:10.35pt;width:319.9pt;height:346.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syCGIzcDAAB6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C56BA5" w:rsidRDefault="00C56BA5"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5152" behindDoc="0" locked="0" layoutInCell="1" allowOverlap="1" wp14:anchorId="439ECF6F" wp14:editId="3E88A127">
                <wp:simplePos x="0" y="0"/>
                <wp:positionH relativeFrom="column">
                  <wp:posOffset>5043170</wp:posOffset>
                </wp:positionH>
                <wp:positionV relativeFrom="paragraph">
                  <wp:posOffset>131469</wp:posOffset>
                </wp:positionV>
                <wp:extent cx="1095375" cy="344805"/>
                <wp:effectExtent l="742950" t="0" r="28575" b="17145"/>
                <wp:wrapNone/>
                <wp:docPr id="120" name="Line Callout 1 120"/>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120" o:spid="_x0000_s1088" type="#_x0000_t47" style="position:absolute;margin-left:397.1pt;margin-top:10.35pt;width:86.25pt;height:27.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By0haawAIAAL4FAAAOAAAAAAAAAAAAAAAAAC4CAABkcnMvZTJvRG9jLnhtbFBLAQItABQABgAI&#10;AAAAIQBLBLmZ3wAAAAkBAAAPAAAAAAAAAAAAAAAAABoFAABkcnMvZG93bnJldi54bWxQSwUGAAAA&#10;AAQABADzAAAAJgYAAAAA&#10;" adj="-14404,15654" fillcolor="window" strokecolor="windowText" strokeweight="2pt">
                <v:textbox>
                  <w:txbxContent>
                    <w:p w:rsidR="00C56BA5" w:rsidRPr="009D1637" w:rsidRDefault="00C56BA5"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3104" behindDoc="0" locked="0" layoutInCell="1" allowOverlap="1" wp14:anchorId="1A9B281E" wp14:editId="4D5EBD4C">
                <wp:simplePos x="0" y="0"/>
                <wp:positionH relativeFrom="column">
                  <wp:posOffset>462280</wp:posOffset>
                </wp:positionH>
                <wp:positionV relativeFrom="paragraph">
                  <wp:posOffset>234950</wp:posOffset>
                </wp:positionV>
                <wp:extent cx="3958590" cy="1880235"/>
                <wp:effectExtent l="0" t="0" r="3810" b="5715"/>
                <wp:wrapNone/>
                <wp:docPr id="121" name="Text Box 121"/>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PDV-STJECANJE</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89" type="#_x0000_t202" style="position:absolute;margin-left:36.4pt;margin-top:18.5pt;width:311.7pt;height:148.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YZQIAAMU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A8ku5hlAgAAxQQAAA4AAAAAAAAAAAAAAAAALgIAAGRy&#10;cy9lMm9Eb2MueG1sUEsBAi0AFAAGAAgAAAAhAMamyujfAAAACQEAAA8AAAAAAAAAAAAAAAAAvwQA&#10;AGRycy9kb3ducmV2LnhtbFBLBQYAAAAABAAEAPMAAADLBQAAAAA=&#10;" fillcolor="window" stroked="f" strokeweight=".5pt">
                <v:fill opacity="38550f"/>
                <v:textbox>
                  <w:txbxContent>
                    <w:p w:rsidR="00C56BA5" w:rsidRPr="006B1BC9" w:rsidRDefault="00C56BA5" w:rsidP="00861B80">
                      <w:pPr>
                        <w:rPr>
                          <w:sz w:val="14"/>
                          <w:szCs w:val="14"/>
                        </w:rPr>
                      </w:pPr>
                      <w:r w:rsidRPr="006B1BC9">
                        <w:rPr>
                          <w:sz w:val="14"/>
                          <w:szCs w:val="14"/>
                        </w:rPr>
                        <w:t>MINISTARSTVO FINANCIJA – POREZNA UPRAVA</w:t>
                      </w:r>
                    </w:p>
                    <w:p w:rsidR="00C56BA5" w:rsidRPr="006B1BC9" w:rsidRDefault="00C56BA5" w:rsidP="00861B80">
                      <w:pPr>
                        <w:rPr>
                          <w:sz w:val="14"/>
                          <w:szCs w:val="14"/>
                        </w:rPr>
                      </w:pPr>
                      <w:r w:rsidRPr="006B1BC9">
                        <w:rPr>
                          <w:sz w:val="14"/>
                          <w:szCs w:val="14"/>
                        </w:rPr>
                        <w:t>PODRUČNI URED VARAŽDIN</w:t>
                      </w:r>
                    </w:p>
                    <w:p w:rsidR="00C56BA5" w:rsidRPr="006B1BC9" w:rsidRDefault="00C56BA5" w:rsidP="00861B80">
                      <w:pPr>
                        <w:rPr>
                          <w:sz w:val="14"/>
                          <w:szCs w:val="14"/>
                        </w:rPr>
                      </w:pPr>
                      <w:r w:rsidRPr="006B1BC9">
                        <w:rPr>
                          <w:sz w:val="14"/>
                          <w:szCs w:val="14"/>
                        </w:rPr>
                        <w:t>ISPOSTAVA VARAŽDIN</w:t>
                      </w:r>
                    </w:p>
                    <w:p w:rsidR="00C56BA5" w:rsidRPr="006B1BC9" w:rsidRDefault="00C56BA5" w:rsidP="00861B80">
                      <w:pPr>
                        <w:jc w:val="center"/>
                        <w:rPr>
                          <w:b/>
                          <w:sz w:val="14"/>
                          <w:szCs w:val="14"/>
                        </w:rPr>
                      </w:pPr>
                      <w:r w:rsidRPr="006B1BC9">
                        <w:rPr>
                          <w:b/>
                          <w:sz w:val="14"/>
                          <w:szCs w:val="14"/>
                        </w:rPr>
                        <w:t>MJESEČNI IZVJEŠTAJ</w:t>
                      </w:r>
                    </w:p>
                    <w:p w:rsidR="00C56BA5" w:rsidRDefault="00C56BA5" w:rsidP="00861B80">
                      <w:pPr>
                        <w:jc w:val="center"/>
                        <w:rPr>
                          <w:b/>
                          <w:sz w:val="14"/>
                          <w:szCs w:val="14"/>
                        </w:rPr>
                      </w:pPr>
                      <w:r>
                        <w:rPr>
                          <w:b/>
                          <w:sz w:val="14"/>
                          <w:szCs w:val="14"/>
                        </w:rPr>
                        <w:t>PDV-STJECANJE</w:t>
                      </w:r>
                    </w:p>
                    <w:p w:rsidR="00C56BA5" w:rsidRDefault="00C56BA5" w:rsidP="00861B80">
                      <w:pPr>
                        <w:jc w:val="center"/>
                        <w:rPr>
                          <w:b/>
                          <w:sz w:val="14"/>
                          <w:szCs w:val="14"/>
                        </w:rPr>
                      </w:pPr>
                      <w:r>
                        <w:rPr>
                          <w:b/>
                          <w:sz w:val="14"/>
                          <w:szCs w:val="14"/>
                        </w:rPr>
                        <w:t>ZA RAZDOBLJE YYYY-MM</w:t>
                      </w:r>
                    </w:p>
                    <w:p w:rsidR="00C56BA5" w:rsidRPr="006B1BC9" w:rsidRDefault="00C56BA5" w:rsidP="00861B80">
                      <w:pPr>
                        <w:rPr>
                          <w:sz w:val="14"/>
                          <w:szCs w:val="14"/>
                        </w:rPr>
                      </w:pPr>
                      <w:r w:rsidRPr="006B1BC9">
                        <w:rPr>
                          <w:sz w:val="14"/>
                          <w:szCs w:val="14"/>
                        </w:rPr>
                        <w:t>P</w:t>
                      </w:r>
                      <w:r>
                        <w:rPr>
                          <w:sz w:val="14"/>
                          <w:szCs w:val="14"/>
                        </w:rPr>
                        <w:t>odaci o poreznom obvezniku</w:t>
                      </w:r>
                      <w:r w:rsidRPr="006B1BC9">
                        <w:rPr>
                          <w:sz w:val="14"/>
                          <w:szCs w:val="14"/>
                        </w:rPr>
                        <w:t>:</w:t>
                      </w:r>
                    </w:p>
                    <w:p w:rsidR="00C56BA5" w:rsidRDefault="00C56BA5" w:rsidP="00861B80">
                      <w:pPr>
                        <w:rPr>
                          <w:sz w:val="14"/>
                          <w:szCs w:val="14"/>
                        </w:rPr>
                      </w:pPr>
                      <w:r>
                        <w:rPr>
                          <w:sz w:val="14"/>
                          <w:szCs w:val="14"/>
                        </w:rPr>
                        <w:t>OIB: 12345678911</w:t>
                      </w:r>
                    </w:p>
                    <w:p w:rsidR="00C56BA5" w:rsidRDefault="00C56BA5" w:rsidP="00861B80">
                      <w:pPr>
                        <w:rPr>
                          <w:sz w:val="14"/>
                          <w:szCs w:val="14"/>
                        </w:rPr>
                      </w:pPr>
                      <w:r>
                        <w:rPr>
                          <w:sz w:val="14"/>
                          <w:szCs w:val="14"/>
                        </w:rPr>
                        <w:t>NAZIV: Projekt d.o.o.</w:t>
                      </w:r>
                    </w:p>
                    <w:p w:rsidR="00C56BA5" w:rsidRPr="006B1BC9" w:rsidRDefault="00C56BA5"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4128" behindDoc="0" locked="0" layoutInCell="1" allowOverlap="1" wp14:anchorId="4690E181" wp14:editId="3F27E3FC">
                <wp:simplePos x="0" y="0"/>
                <wp:positionH relativeFrom="column">
                  <wp:posOffset>3438657</wp:posOffset>
                </wp:positionH>
                <wp:positionV relativeFrom="paragraph">
                  <wp:posOffset>48356</wp:posOffset>
                </wp:positionV>
                <wp:extent cx="819509" cy="241539"/>
                <wp:effectExtent l="76200" t="38100" r="57150" b="120650"/>
                <wp:wrapNone/>
                <wp:docPr id="122" name="Rounded Rectangle 12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90" style="position:absolute;margin-left:270.75pt;margin-top:3.8pt;width:64.55pt;height:19pt;z-index:251824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raqN8l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6176" behindDoc="0" locked="0" layoutInCell="1" allowOverlap="1" wp14:anchorId="78621761" wp14:editId="6627E676">
                <wp:simplePos x="0" y="0"/>
                <wp:positionH relativeFrom="column">
                  <wp:posOffset>3438657</wp:posOffset>
                </wp:positionH>
                <wp:positionV relativeFrom="paragraph">
                  <wp:posOffset>136082</wp:posOffset>
                </wp:positionV>
                <wp:extent cx="819150" cy="258792"/>
                <wp:effectExtent l="76200" t="38100" r="76200" b="122555"/>
                <wp:wrapNone/>
                <wp:docPr id="123" name="Rounded Rectangle 12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3" o:spid="_x0000_s1091" style="position:absolute;margin-left:270.75pt;margin-top:10.7pt;width:64.5pt;height:20.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vFU8g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7200" behindDoc="0" locked="0" layoutInCell="1" allowOverlap="1" wp14:anchorId="23C13162" wp14:editId="45904163">
                <wp:simplePos x="0" y="0"/>
                <wp:positionH relativeFrom="column">
                  <wp:posOffset>462544</wp:posOffset>
                </wp:positionH>
                <wp:positionV relativeFrom="paragraph">
                  <wp:posOffset>112119</wp:posOffset>
                </wp:positionV>
                <wp:extent cx="3890513" cy="2355335"/>
                <wp:effectExtent l="0" t="0" r="15240" b="26035"/>
                <wp:wrapNone/>
                <wp:docPr id="124" name="Text Box 124"/>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92" type="#_x0000_t202" style="position:absolute;margin-left:36.4pt;margin-top:8.85pt;width:306.35pt;height:185.4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56BA5" w:rsidRPr="00F046A4" w:rsidTr="00C56BA5">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r w:rsidR="00C56BA5" w:rsidRPr="00F046A4" w:rsidTr="00C56BA5">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9666C"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974F6D" w:rsidRPr="00FB55F1"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w:lastRenderedPageBreak/>
        <mc:AlternateContent>
          <mc:Choice Requires="wps">
            <w:drawing>
              <wp:anchor distT="0" distB="0" distL="114300" distR="114300" simplePos="0" relativeHeight="251850752" behindDoc="0" locked="0" layoutInCell="1" allowOverlap="1" wp14:anchorId="01F9ED6C" wp14:editId="6C15EB86">
                <wp:simplePos x="0" y="0"/>
                <wp:positionH relativeFrom="column">
                  <wp:posOffset>4068385</wp:posOffset>
                </wp:positionH>
                <wp:positionV relativeFrom="paragraph">
                  <wp:posOffset>222573</wp:posOffset>
                </wp:positionV>
                <wp:extent cx="1449070" cy="491490"/>
                <wp:effectExtent l="819150" t="0" r="17780" b="365760"/>
                <wp:wrapNone/>
                <wp:docPr id="136" name="Line Callout 1 136"/>
                <wp:cNvGraphicFramePr/>
                <a:graphic xmlns:a="http://schemas.openxmlformats.org/drawingml/2006/main">
                  <a:graphicData uri="http://schemas.microsoft.com/office/word/2010/wordprocessingShape">
                    <wps:wsp>
                      <wps:cNvSpPr/>
                      <wps:spPr>
                        <a:xfrm>
                          <a:off x="0" y="0"/>
                          <a:ext cx="1449070" cy="491490"/>
                        </a:xfrm>
                        <a:prstGeom prst="borderCallout1">
                          <a:avLst>
                            <a:gd name="adj1" fmla="val 18750"/>
                            <a:gd name="adj2" fmla="val -8333"/>
                            <a:gd name="adj3" fmla="val 166415"/>
                            <a:gd name="adj4" fmla="val -55510"/>
                          </a:avLst>
                        </a:prstGeom>
                        <a:solidFill>
                          <a:sysClr val="window" lastClr="FFFFFF"/>
                        </a:solidFill>
                        <a:ln w="25400" cap="flat" cmpd="sng" algn="ctr">
                          <a:solidFill>
                            <a:sysClr val="windowText" lastClr="000000"/>
                          </a:solidFill>
                          <a:prstDash val="solid"/>
                        </a:ln>
                        <a:effectLst/>
                      </wps:spPr>
                      <wps:txbx>
                        <w:txbxContent>
                          <w:p w:rsidR="00C56BA5" w:rsidRPr="009D1637" w:rsidRDefault="00C56BA5" w:rsidP="00B82A77">
                            <w:pPr>
                              <w:jc w:val="center"/>
                              <w:rPr>
                                <w:sz w:val="14"/>
                                <w:szCs w:val="14"/>
                              </w:rPr>
                            </w:pPr>
                            <w:r>
                              <w:rPr>
                                <w:sz w:val="14"/>
                                <w:szCs w:val="14"/>
                              </w:rPr>
                              <w:t>Porezni obveznik ima upisni svoj OIB i ne može ažurirati polje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36" o:spid="_x0000_s1093" type="#_x0000_t47" style="position:absolute;margin-left:320.35pt;margin-top:17.55pt;width:114.1pt;height:38.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" adj="-11990,35946" fillcolor="window" strokecolor="windowText" strokeweight="2pt">
                <v:textbox>
                  <w:txbxContent>
                    <w:p w:rsidR="00C56BA5" w:rsidRPr="009D1637" w:rsidRDefault="00C56BA5" w:rsidP="00B82A77">
                      <w:pPr>
                        <w:jc w:val="center"/>
                        <w:rPr>
                          <w:sz w:val="14"/>
                          <w:szCs w:val="14"/>
                        </w:rPr>
                      </w:pPr>
                      <w:r>
                        <w:rPr>
                          <w:sz w:val="14"/>
                          <w:szCs w:val="14"/>
                        </w:rPr>
                        <w:t>Porezni obveznik ima upisni svoj OIB i ne može ažurirati polje</w:t>
                      </w:r>
                    </w:p>
                  </w:txbxContent>
                </v:textbox>
                <o:callout v:ext="edit" minusy="t"/>
              </v:shape>
            </w:pict>
          </mc:Fallback>
        </mc:AlternateContent>
      </w:r>
    </w:p>
    <w:p w:rsidR="00B82A77" w:rsidRDefault="00B82A77" w:rsidP="00925F13">
      <w:pPr>
        <w:pStyle w:val="Heading2"/>
        <w:numPr>
          <w:ilvl w:val="0"/>
          <w:numId w:val="0"/>
        </w:numPr>
        <w:rPr>
          <w:rFonts w:cstheme="minorHAnsi"/>
        </w:rPr>
      </w:pPr>
      <w:bookmarkStart w:id="38" w:name="_Toc387603583"/>
      <w:r w:rsidRPr="00B82A77">
        <w:rPr>
          <w:rFonts w:cstheme="minorHAnsi"/>
        </w:rPr>
        <w:t>3.13</w:t>
      </w:r>
      <w:r w:rsidRPr="00B82A77">
        <w:rPr>
          <w:rFonts w:cstheme="minorHAnsi"/>
        </w:rPr>
        <w:tab/>
      </w:r>
      <w:bookmarkStart w:id="39" w:name="EK012"/>
      <w:bookmarkEnd w:id="39"/>
      <w:r w:rsidRPr="00925F13">
        <w:t>EK0012 – Ekran za pretraživanje  PDV registra</w:t>
      </w:r>
      <w:bookmarkEnd w:id="38"/>
    </w:p>
    <w:p w:rsidR="00B82A77" w:rsidRPr="00B82A77" w:rsidRDefault="00B82A77" w:rsidP="00B82A77">
      <w:pPr>
        <w:rPr>
          <w:rFonts w:asciiTheme="minorHAnsi" w:hAnsiTheme="minorHAnsi" w:cstheme="minorHAnsi"/>
          <w:b/>
          <w:sz w:val="24"/>
          <w:lang w:eastAsia="en-US"/>
        </w:rPr>
      </w:pPr>
    </w:p>
    <w:p w:rsidR="00B82A77" w:rsidRPr="0024518C" w:rsidRDefault="004D448E"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52800" behindDoc="0" locked="0" layoutInCell="1" allowOverlap="1" wp14:anchorId="6E546099" wp14:editId="360AB522">
                <wp:simplePos x="0" y="0"/>
                <wp:positionH relativeFrom="column">
                  <wp:posOffset>4267835</wp:posOffset>
                </wp:positionH>
                <wp:positionV relativeFrom="paragraph">
                  <wp:posOffset>211455</wp:posOffset>
                </wp:positionV>
                <wp:extent cx="888365" cy="310515"/>
                <wp:effectExtent l="76200" t="38100" r="102235" b="108585"/>
                <wp:wrapNone/>
                <wp:docPr id="137" name="Rounded Rectangle 137"/>
                <wp:cNvGraphicFramePr/>
                <a:graphic xmlns:a="http://schemas.openxmlformats.org/drawingml/2006/main">
                  <a:graphicData uri="http://schemas.microsoft.com/office/word/2010/wordprocessingShape">
                    <wps:wsp>
                      <wps:cNvSpPr/>
                      <wps:spPr>
                        <a:xfrm>
                          <a:off x="0" y="0"/>
                          <a:ext cx="888365"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4D448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7" o:spid="_x0000_s1094" style="position:absolute;margin-left:336.05pt;margin-top:16.65pt;width:69.95pt;height:24.45pt;z-index:251852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4D448E">
                      <w:pPr>
                        <w:jc w:val="center"/>
                      </w:pPr>
                      <w:r>
                        <w:t>Zatvori</w:t>
                      </w:r>
                    </w:p>
                  </w:txbxContent>
                </v:textbox>
              </v:roundrect>
            </w:pict>
          </mc:Fallback>
        </mc:AlternateContent>
      </w:r>
      <w:r w:rsidR="00B82A77">
        <w:rPr>
          <w:rFonts w:asciiTheme="minorHAnsi" w:hAnsiTheme="minorHAnsi" w:cstheme="minorHAnsi"/>
          <w:noProof/>
          <w:sz w:val="22"/>
          <w:szCs w:val="22"/>
          <w:lang w:val="en-US" w:eastAsia="en-US"/>
        </w:rPr>
        <mc:AlternateContent>
          <mc:Choice Requires="wps">
            <w:drawing>
              <wp:anchor distT="0" distB="0" distL="114300" distR="114300" simplePos="0" relativeHeight="251839488" behindDoc="0" locked="0" layoutInCell="1" allowOverlap="1" wp14:anchorId="74D94F02" wp14:editId="4FB9059F">
                <wp:simplePos x="0" y="0"/>
                <wp:positionH relativeFrom="column">
                  <wp:posOffset>1704747</wp:posOffset>
                </wp:positionH>
                <wp:positionV relativeFrom="paragraph">
                  <wp:posOffset>207274</wp:posOffset>
                </wp:positionV>
                <wp:extent cx="1725283" cy="250166"/>
                <wp:effectExtent l="0" t="0" r="27940" b="17145"/>
                <wp:wrapNone/>
                <wp:docPr id="1" name="Rectangle 1"/>
                <wp:cNvGraphicFramePr/>
                <a:graphic xmlns:a="http://schemas.openxmlformats.org/drawingml/2006/main">
                  <a:graphicData uri="http://schemas.microsoft.com/office/word/2010/wordprocessingShape">
                    <wps:wsp>
                      <wps:cNvSpPr/>
                      <wps:spPr>
                        <a:xfrm>
                          <a:off x="0" y="0"/>
                          <a:ext cx="1725283" cy="250166"/>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B82A77">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95" style="position:absolute;margin-left:134.25pt;margin-top:16.3pt;width:135.85pt;height:19.7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" fillcolor="window" strokecolor="windowText" strokeweight="2pt">
                <v:textbox>
                  <w:txbxContent>
                    <w:p w:rsidR="00C56BA5" w:rsidRDefault="00C56BA5" w:rsidP="00B82A77">
                      <w:r>
                        <w:t>12345678911</w:t>
                      </w:r>
                    </w:p>
                  </w:txbxContent>
                </v:textbox>
              </v:rect>
            </w:pict>
          </mc:Fallback>
        </mc:AlternateContent>
      </w:r>
      <w:r w:rsidR="00B82A77">
        <w:rPr>
          <w:rFonts w:asciiTheme="minorHAnsi" w:hAnsiTheme="minorHAnsi" w:cstheme="minorHAnsi"/>
          <w:noProof/>
          <w:sz w:val="22"/>
          <w:szCs w:val="22"/>
          <w:lang w:val="en-US" w:eastAsia="en-US"/>
        </w:rPr>
        <mc:AlternateContent>
          <mc:Choice Requires="wps">
            <w:drawing>
              <wp:anchor distT="0" distB="0" distL="114300" distR="114300" simplePos="0" relativeHeight="251838464" behindDoc="0" locked="0" layoutInCell="1" allowOverlap="1" wp14:anchorId="08199562" wp14:editId="5884844D">
                <wp:simplePos x="0" y="0"/>
                <wp:positionH relativeFrom="column">
                  <wp:posOffset>471170</wp:posOffset>
                </wp:positionH>
                <wp:positionV relativeFrom="paragraph">
                  <wp:posOffset>207010</wp:posOffset>
                </wp:positionV>
                <wp:extent cx="3191510" cy="1440180"/>
                <wp:effectExtent l="0" t="0" r="8890" b="7620"/>
                <wp:wrapNone/>
                <wp:docPr id="3" name="Text Box 3"/>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ysClr val="window" lastClr="FFFFFF">
                            <a:alpha val="47000"/>
                          </a:sysClr>
                        </a:solidFill>
                        <a:ln w="6350">
                          <a:noFill/>
                        </a:ln>
                        <a:effectLst/>
                      </wps:spPr>
                      <wps:txbx>
                        <w:txbxContent>
                          <w:p w:rsidR="00C56BA5" w:rsidRPr="000B1FF2" w:rsidRDefault="00C56BA5" w:rsidP="00B82A77">
                            <w:pPr>
                              <w:rPr>
                                <w:b/>
                                <w:sz w:val="16"/>
                                <w:szCs w:val="16"/>
                              </w:rPr>
                            </w:pPr>
                            <w:r w:rsidRPr="000B1FF2">
                              <w:rPr>
                                <w:b/>
                                <w:sz w:val="16"/>
                                <w:szCs w:val="16"/>
                              </w:rPr>
                              <w:t>OIB:</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Razdoblje</w:t>
                            </w:r>
                          </w:p>
                          <w:p w:rsidR="00C56BA5" w:rsidRPr="000B1FF2" w:rsidRDefault="00C56BA5" w:rsidP="00B82A77">
                            <w:pPr>
                              <w:rPr>
                                <w:b/>
                                <w:sz w:val="16"/>
                                <w:szCs w:val="16"/>
                              </w:rPr>
                            </w:pPr>
                            <w:r>
                              <w:rPr>
                                <w:b/>
                                <w:sz w:val="16"/>
                                <w:szCs w:val="16"/>
                              </w:rPr>
                              <w:t>i</w:t>
                            </w:r>
                            <w:r w:rsidRPr="000B1FF2">
                              <w:rPr>
                                <w:b/>
                                <w:sz w:val="16"/>
                                <w:szCs w:val="16"/>
                              </w:rPr>
                              <w:t>zvještavanja:</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96" type="#_x0000_t202" style="position:absolute;margin-left:37.1pt;margin-top:16.3pt;width:251.3pt;height:11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" fillcolor="window" stroked="f" strokeweight=".5pt">
                <v:fill opacity="30840f"/>
                <v:textbox>
                  <w:txbxContent>
                    <w:p w:rsidR="00C56BA5" w:rsidRPr="000B1FF2" w:rsidRDefault="00C56BA5" w:rsidP="00B82A77">
                      <w:pPr>
                        <w:rPr>
                          <w:b/>
                          <w:sz w:val="16"/>
                          <w:szCs w:val="16"/>
                        </w:rPr>
                      </w:pPr>
                      <w:r w:rsidRPr="000B1FF2">
                        <w:rPr>
                          <w:b/>
                          <w:sz w:val="16"/>
                          <w:szCs w:val="16"/>
                        </w:rPr>
                        <w:t>OIB:</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Razdoblje</w:t>
                      </w:r>
                    </w:p>
                    <w:p w:rsidR="00C56BA5" w:rsidRPr="000B1FF2" w:rsidRDefault="00C56BA5" w:rsidP="00B82A77">
                      <w:pPr>
                        <w:rPr>
                          <w:b/>
                          <w:sz w:val="16"/>
                          <w:szCs w:val="16"/>
                        </w:rPr>
                      </w:pPr>
                      <w:r>
                        <w:rPr>
                          <w:b/>
                          <w:sz w:val="16"/>
                          <w:szCs w:val="16"/>
                        </w:rPr>
                        <w:t>i</w:t>
                      </w:r>
                      <w:r w:rsidRPr="000B1FF2">
                        <w:rPr>
                          <w:b/>
                          <w:sz w:val="16"/>
                          <w:szCs w:val="16"/>
                        </w:rPr>
                        <w:t>zvještavanja:</w:t>
                      </w:r>
                    </w:p>
                    <w:p w:rsidR="00C56BA5" w:rsidRPr="000B1FF2" w:rsidRDefault="00C56BA5" w:rsidP="00B82A77">
                      <w:pPr>
                        <w:rPr>
                          <w:b/>
                          <w:sz w:val="16"/>
                          <w:szCs w:val="16"/>
                        </w:rPr>
                      </w:pPr>
                    </w:p>
                    <w:p w:rsidR="00C56BA5" w:rsidRPr="000B1FF2" w:rsidRDefault="00C56BA5" w:rsidP="00B82A77">
                      <w:pPr>
                        <w:rPr>
                          <w:b/>
                          <w:sz w:val="16"/>
                          <w:szCs w:val="16"/>
                        </w:rPr>
                      </w:pPr>
                      <w:r w:rsidRPr="000B1FF2">
                        <w:rPr>
                          <w:b/>
                          <w:sz w:val="16"/>
                          <w:szCs w:val="16"/>
                        </w:rPr>
                        <w:t>Status:</w:t>
                      </w:r>
                    </w:p>
                  </w:txbxContent>
                </v:textbox>
              </v:shape>
            </w:pict>
          </mc:Fallback>
        </mc:AlternateContent>
      </w:r>
      <w:r w:rsidR="00B82A77"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37440" behindDoc="0" locked="0" layoutInCell="1" allowOverlap="1" wp14:anchorId="6ED4648C" wp14:editId="6522423F">
                <wp:simplePos x="0" y="0"/>
                <wp:positionH relativeFrom="column">
                  <wp:posOffset>315595</wp:posOffset>
                </wp:positionH>
                <wp:positionV relativeFrom="paragraph">
                  <wp:posOffset>51435</wp:posOffset>
                </wp:positionV>
                <wp:extent cx="5037455" cy="4243705"/>
                <wp:effectExtent l="57150" t="38100" r="67945" b="99695"/>
                <wp:wrapNone/>
                <wp:docPr id="5" name="Rectangle 5"/>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4.85pt;margin-top:4.05pt;width:396.65pt;height:33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c4LgMAAGM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" fillcolor="#bcbcbc">
                <v:fill color2="#ededed" rotate="t" angle="180" colors="0 #bcbcbc;22938f #d0d0d0;1 #ededed" focus="100%" type="gradient"/>
                <v:shadow on="t" color="black" opacity="24903f" origin=",.5" offset="0,.55556mm"/>
              </v:rect>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7680" behindDoc="0" locked="0" layoutInCell="1" allowOverlap="1" wp14:anchorId="19A44892" wp14:editId="4E80D35E">
                <wp:simplePos x="0" y="0"/>
                <wp:positionH relativeFrom="column">
                  <wp:posOffset>2601895</wp:posOffset>
                </wp:positionH>
                <wp:positionV relativeFrom="paragraph">
                  <wp:posOffset>156462</wp:posOffset>
                </wp:positionV>
                <wp:extent cx="827512" cy="207010"/>
                <wp:effectExtent l="0" t="0" r="10795" b="21590"/>
                <wp:wrapNone/>
                <wp:docPr id="127" name="Rectangle 127"/>
                <wp:cNvGraphicFramePr/>
                <a:graphic xmlns:a="http://schemas.openxmlformats.org/drawingml/2006/main">
                  <a:graphicData uri="http://schemas.microsoft.com/office/word/2010/wordprocessingShape">
                    <wps:wsp>
                      <wps:cNvSpPr/>
                      <wps:spPr>
                        <a:xfrm>
                          <a:off x="0" y="0"/>
                          <a:ext cx="827512" cy="207010"/>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0B1FF2" w:rsidRDefault="00C56BA5" w:rsidP="00B82A77">
                            <w:pPr>
                              <w:rPr>
                                <w:b/>
                                <w:sz w:val="14"/>
                                <w:szCs w:val="14"/>
                              </w:rPr>
                            </w:pPr>
                            <w:r>
                              <w:rPr>
                                <w:b/>
                                <w:sz w:val="14"/>
                                <w:szCs w:val="14"/>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97" style="position:absolute;margin-left:204.85pt;margin-top:12.3pt;width:65.15pt;height:1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" fillcolor="window" strokecolor="windowText" strokeweight="2pt">
                <v:textbox>
                  <w:txbxContent>
                    <w:p w:rsidR="00C56BA5" w:rsidRPr="000B1FF2" w:rsidRDefault="00C56BA5" w:rsidP="00B82A77">
                      <w:pPr>
                        <w:rPr>
                          <w:b/>
                          <w:sz w:val="14"/>
                          <w:szCs w:val="14"/>
                        </w:rPr>
                      </w:pPr>
                      <w:r>
                        <w:rPr>
                          <w:b/>
                          <w:sz w:val="14"/>
                          <w:szCs w:val="14"/>
                        </w:rPr>
                        <w:t>MM</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0512" behindDoc="0" locked="0" layoutInCell="1" allowOverlap="1" wp14:anchorId="3F399E2E" wp14:editId="20762D2B">
                <wp:simplePos x="0" y="0"/>
                <wp:positionH relativeFrom="column">
                  <wp:posOffset>1704747</wp:posOffset>
                </wp:positionH>
                <wp:positionV relativeFrom="paragraph">
                  <wp:posOffset>156462</wp:posOffset>
                </wp:positionV>
                <wp:extent cx="897148" cy="207034"/>
                <wp:effectExtent l="0" t="0" r="17780" b="21590"/>
                <wp:wrapNone/>
                <wp:docPr id="128" name="Rectangle 128"/>
                <wp:cNvGraphicFramePr/>
                <a:graphic xmlns:a="http://schemas.openxmlformats.org/drawingml/2006/main">
                  <a:graphicData uri="http://schemas.microsoft.com/office/word/2010/wordprocessingShape">
                    <wps:wsp>
                      <wps:cNvSpPr/>
                      <wps:spPr>
                        <a:xfrm>
                          <a:off x="0" y="0"/>
                          <a:ext cx="897148" cy="207034"/>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0B1FF2" w:rsidRDefault="00C56BA5" w:rsidP="00B82A77">
                            <w:pPr>
                              <w:jc w:val="center"/>
                              <w:rPr>
                                <w:b/>
                                <w:sz w:val="14"/>
                                <w:szCs w:val="14"/>
                              </w:rPr>
                            </w:pPr>
                            <w:r>
                              <w:rPr>
                                <w:b/>
                                <w:sz w:val="14"/>
                                <w:szCs w:val="14"/>
                              </w:rPr>
                              <w:t>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98" style="position:absolute;margin-left:134.25pt;margin-top:12.3pt;width:70.65pt;height:16.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" fillcolor="window" strokecolor="windowText" strokeweight="2pt">
                <v:textbox>
                  <w:txbxContent>
                    <w:p w:rsidR="00C56BA5" w:rsidRPr="000B1FF2" w:rsidRDefault="00C56BA5" w:rsidP="00B82A77">
                      <w:pPr>
                        <w:jc w:val="center"/>
                        <w:rPr>
                          <w:b/>
                          <w:sz w:val="14"/>
                          <w:szCs w:val="14"/>
                        </w:rPr>
                      </w:pPr>
                      <w:r>
                        <w:rPr>
                          <w:b/>
                          <w:sz w:val="14"/>
                          <w:szCs w:val="14"/>
                        </w:rPr>
                        <w:t>YYYY</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3584" behindDoc="0" locked="0" layoutInCell="1" allowOverlap="1" wp14:anchorId="70AF9805" wp14:editId="1B67EA02">
                <wp:simplePos x="0" y="0"/>
                <wp:positionH relativeFrom="column">
                  <wp:posOffset>4284045</wp:posOffset>
                </wp:positionH>
                <wp:positionV relativeFrom="paragraph">
                  <wp:posOffset>115965</wp:posOffset>
                </wp:positionV>
                <wp:extent cx="888365" cy="310575"/>
                <wp:effectExtent l="76200" t="38100" r="102235" b="108585"/>
                <wp:wrapNone/>
                <wp:docPr id="129" name="Rounded Rectangle 129"/>
                <wp:cNvGraphicFramePr/>
                <a:graphic xmlns:a="http://schemas.openxmlformats.org/drawingml/2006/main">
                  <a:graphicData uri="http://schemas.microsoft.com/office/word/2010/wordprocessingShape">
                    <wps:wsp>
                      <wps:cNvSpPr/>
                      <wps:spPr>
                        <a:xfrm>
                          <a:off x="0" y="0"/>
                          <a:ext cx="888365" cy="31057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B82A77">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9" o:spid="_x0000_s1099" style="position:absolute;margin-left:337.35pt;margin-top:9.15pt;width:69.95pt;height:24.45pt;z-index:251843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B82A77">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8704" behindDoc="0" locked="0" layoutInCell="1" allowOverlap="1" wp14:anchorId="7C8921AB" wp14:editId="33DDA03F">
                <wp:simplePos x="0" y="0"/>
                <wp:positionH relativeFrom="column">
                  <wp:posOffset>1704747</wp:posOffset>
                </wp:positionH>
                <wp:positionV relativeFrom="paragraph">
                  <wp:posOffset>113821</wp:posOffset>
                </wp:positionV>
                <wp:extent cx="1724660" cy="198431"/>
                <wp:effectExtent l="57150" t="38100" r="85090" b="87630"/>
                <wp:wrapNone/>
                <wp:docPr id="130" name="Rectangle 130"/>
                <wp:cNvGraphicFramePr/>
                <a:graphic xmlns:a="http://schemas.openxmlformats.org/drawingml/2006/main">
                  <a:graphicData uri="http://schemas.microsoft.com/office/word/2010/wordprocessingShape">
                    <wps:wsp>
                      <wps:cNvSpPr/>
                      <wps:spPr>
                        <a:xfrm>
                          <a:off x="0" y="0"/>
                          <a:ext cx="1724660" cy="198431"/>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Default="00C56BA5" w:rsidP="00B82A77">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100" style="position:absolute;margin-left:134.25pt;margin-top:8.95pt;width:135.8pt;height:15.6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" fillcolor="#9eeaff" strokecolor="#46aac5">
                <v:fill color2="#e4f9ff" rotate="t" angle="180" colors="0 #9eeaff;22938f #bbefff;1 #e4f9ff" focus="100%" type="gradient"/>
                <v:shadow on="t" color="black" opacity="24903f" origin=",.5" offset="0,.55556mm"/>
                <v:textbox>
                  <w:txbxContent>
                    <w:p w:rsidR="00C56BA5" w:rsidRDefault="00C56BA5" w:rsidP="00B82A77">
                      <w:pPr>
                        <w:jc w:val="center"/>
                      </w:pPr>
                      <w:r>
                        <w:t>YYYY-MM</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1536" behindDoc="0" locked="0" layoutInCell="1" allowOverlap="1" wp14:anchorId="585965EE" wp14:editId="78A83B84">
                <wp:simplePos x="0" y="0"/>
                <wp:positionH relativeFrom="column">
                  <wp:posOffset>1704747</wp:posOffset>
                </wp:positionH>
                <wp:positionV relativeFrom="paragraph">
                  <wp:posOffset>229774</wp:posOffset>
                </wp:positionV>
                <wp:extent cx="1776730" cy="241540"/>
                <wp:effectExtent l="0" t="0" r="13970" b="25400"/>
                <wp:wrapNone/>
                <wp:docPr id="131" name="Rectangle 131"/>
                <wp:cNvGraphicFramePr/>
                <a:graphic xmlns:a="http://schemas.openxmlformats.org/drawingml/2006/main">
                  <a:graphicData uri="http://schemas.microsoft.com/office/word/2010/wordprocessingShape">
                    <wps:wsp>
                      <wps:cNvSpPr/>
                      <wps:spPr>
                        <a:xfrm>
                          <a:off x="0" y="0"/>
                          <a:ext cx="1776730" cy="241540"/>
                        </a:xfrm>
                        <a:prstGeom prst="rect">
                          <a:avLst/>
                        </a:prstGeom>
                        <a:solidFill>
                          <a:sysClr val="window" lastClr="FFFFFF"/>
                        </a:solidFill>
                        <a:ln w="25400" cap="flat" cmpd="sng" algn="ctr">
                          <a:solidFill>
                            <a:sysClr val="windowText" lastClr="000000"/>
                          </a:solidFill>
                          <a:prstDash val="solid"/>
                        </a:ln>
                        <a:effectLst/>
                      </wps:spPr>
                      <wps:txbx>
                        <w:txbxContent>
                          <w:p w:rsidR="00C56BA5" w:rsidRPr="000B1FF2" w:rsidRDefault="00C56BA5" w:rsidP="00B82A77">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01" style="position:absolute;margin-left:134.25pt;margin-top:18.1pt;width:139.9pt;height:19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" fillcolor="window" strokecolor="windowText" strokeweight="2pt">
                <v:textbox>
                  <w:txbxContent>
                    <w:p w:rsidR="00C56BA5" w:rsidRPr="000B1FF2" w:rsidRDefault="00C56BA5" w:rsidP="00B82A77">
                      <w:pPr>
                        <w:jc w:val="center"/>
                        <w:rPr>
                          <w:b/>
                          <w:sz w:val="14"/>
                          <w:szCs w:val="14"/>
                        </w:rPr>
                      </w:pPr>
                      <w:r w:rsidRPr="000B1FF2">
                        <w:rPr>
                          <w:b/>
                          <w:sz w:val="14"/>
                          <w:szCs w:val="14"/>
                        </w:rPr>
                        <w:t>Drop down list</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4608" behindDoc="0" locked="0" layoutInCell="1" allowOverlap="1" wp14:anchorId="690031E9" wp14:editId="47879455">
                <wp:simplePos x="0" y="0"/>
                <wp:positionH relativeFrom="column">
                  <wp:posOffset>4284045</wp:posOffset>
                </wp:positionH>
                <wp:positionV relativeFrom="paragraph">
                  <wp:posOffset>79794</wp:posOffset>
                </wp:positionV>
                <wp:extent cx="888365" cy="276046"/>
                <wp:effectExtent l="76200" t="38100" r="83185" b="105410"/>
                <wp:wrapNone/>
                <wp:docPr id="132" name="Rounded Rectangle 132"/>
                <wp:cNvGraphicFramePr/>
                <a:graphic xmlns:a="http://schemas.openxmlformats.org/drawingml/2006/main">
                  <a:graphicData uri="http://schemas.microsoft.com/office/word/2010/wordprocessingShape">
                    <wps:wsp>
                      <wps:cNvSpPr/>
                      <wps:spPr>
                        <a:xfrm>
                          <a:off x="0" y="0"/>
                          <a:ext cx="888365" cy="276046"/>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B82A77">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2" o:spid="_x0000_s1102" style="position:absolute;margin-left:337.35pt;margin-top:6.3pt;width:69.95pt;height:21.7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B82A77">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2560" behindDoc="0" locked="0" layoutInCell="1" allowOverlap="1" wp14:anchorId="37524ECE" wp14:editId="6BA60B13">
                <wp:simplePos x="0" y="0"/>
                <wp:positionH relativeFrom="column">
                  <wp:posOffset>1704747</wp:posOffset>
                </wp:positionH>
                <wp:positionV relativeFrom="paragraph">
                  <wp:posOffset>224059</wp:posOffset>
                </wp:positionV>
                <wp:extent cx="1776730" cy="189590"/>
                <wp:effectExtent l="57150" t="38100" r="71120" b="96520"/>
                <wp:wrapNone/>
                <wp:docPr id="133" name="Rectangle 133"/>
                <wp:cNvGraphicFramePr/>
                <a:graphic xmlns:a="http://schemas.openxmlformats.org/drawingml/2006/main">
                  <a:graphicData uri="http://schemas.microsoft.com/office/word/2010/wordprocessingShape">
                    <wps:wsp>
                      <wps:cNvSpPr/>
                      <wps:spPr>
                        <a:xfrm>
                          <a:off x="0" y="0"/>
                          <a:ext cx="1776730" cy="18959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C56BA5" w:rsidRPr="000B1FF2" w:rsidRDefault="00C56BA5" w:rsidP="00B82A77">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103" style="position:absolute;margin-left:134.25pt;margin-top:17.65pt;width:139.9pt;height:14.9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" fillcolor="#9eeaff" strokecolor="#46aac5">
                <v:fill color2="#e4f9ff" rotate="t" angle="180" colors="0 #9eeaff;22938f #bbefff;1 #e4f9ff" focus="100%" type="gradient"/>
                <v:shadow on="t" color="black" opacity="24903f" origin=",.5" offset="0,.55556mm"/>
                <v:textbox>
                  <w:txbxContent>
                    <w:p w:rsidR="00C56BA5" w:rsidRPr="000B1FF2" w:rsidRDefault="00C56BA5" w:rsidP="00B82A77">
                      <w:pPr>
                        <w:jc w:val="center"/>
                        <w:rPr>
                          <w:b/>
                          <w:sz w:val="14"/>
                          <w:szCs w:val="14"/>
                        </w:rPr>
                      </w:pPr>
                      <w:r w:rsidRPr="000B1FF2">
                        <w:rPr>
                          <w:b/>
                          <w:sz w:val="14"/>
                          <w:szCs w:val="14"/>
                        </w:rPr>
                        <w:t>Novi unos, Zaprimljen, Odbijen</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845632" behindDoc="0" locked="0" layoutInCell="1" allowOverlap="1" wp14:anchorId="5C03DABA" wp14:editId="1AEAF11B">
                <wp:simplePos x="0" y="0"/>
                <wp:positionH relativeFrom="column">
                  <wp:posOffset>471170</wp:posOffset>
                </wp:positionH>
                <wp:positionV relativeFrom="paragraph">
                  <wp:posOffset>60852</wp:posOffset>
                </wp:positionV>
                <wp:extent cx="4787660" cy="2355215"/>
                <wp:effectExtent l="0" t="0" r="13335" b="26035"/>
                <wp:wrapNone/>
                <wp:docPr id="134" name="Text Box 134"/>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C56BA5" w:rsidRPr="00F046A4" w:rsidTr="00C56BA5">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rPr>
                                      <w:rFonts w:ascii="Calibri" w:hAnsi="Calibri" w:cs="Calibri"/>
                                      <w:b/>
                                      <w:bCs/>
                                      <w:color w:val="000000"/>
                                      <w:sz w:val="20"/>
                                      <w:szCs w:val="20"/>
                                    </w:rPr>
                                  </w:pPr>
                                  <w:r>
                                    <w:rPr>
                                      <w:rFonts w:ascii="Calibri" w:hAnsi="Calibri" w:cs="Calibri"/>
                                      <w:b/>
                                      <w:bCs/>
                                      <w:color w:val="000000"/>
                                      <w:sz w:val="20"/>
                                      <w:szCs w:val="20"/>
                                    </w:rPr>
                                    <w:t>Status</w:t>
                                  </w:r>
                                </w:p>
                              </w:tc>
                            </w:tr>
                            <w:tr w:rsidR="00C56BA5" w:rsidRPr="00F046A4" w:rsidTr="00C56BA5">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B82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4" o:spid="_x0000_s1104" type="#_x0000_t202" style="position:absolute;margin-left:37.1pt;margin-top:4.8pt;width:377pt;height:185.4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C56BA5" w:rsidRPr="00F046A4" w:rsidTr="00C56BA5">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rPr>
                                <w:rFonts w:ascii="Calibri" w:hAnsi="Calibri" w:cs="Calibri"/>
                                <w:b/>
                                <w:bCs/>
                                <w:color w:val="000000"/>
                                <w:sz w:val="20"/>
                                <w:szCs w:val="20"/>
                              </w:rPr>
                            </w:pPr>
                            <w:r>
                              <w:rPr>
                                <w:rFonts w:ascii="Calibri" w:hAnsi="Calibri" w:cs="Calibri"/>
                                <w:b/>
                                <w:bCs/>
                                <w:color w:val="000000"/>
                                <w:sz w:val="20"/>
                                <w:szCs w:val="20"/>
                              </w:rPr>
                              <w:t>Status</w:t>
                            </w:r>
                          </w:p>
                        </w:tc>
                      </w:tr>
                      <w:tr w:rsidR="00C56BA5" w:rsidRPr="00F046A4" w:rsidTr="00C56BA5">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r>
                    </w:tbl>
                    <w:p w:rsidR="00C56BA5" w:rsidRDefault="00C56BA5" w:rsidP="00B82A77"/>
                  </w:txbxContent>
                </v:textbox>
              </v:shape>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6656" behindDoc="0" locked="0" layoutInCell="1" allowOverlap="1" wp14:anchorId="423062FD" wp14:editId="55525701">
                <wp:simplePos x="0" y="0"/>
                <wp:positionH relativeFrom="column">
                  <wp:posOffset>4370070</wp:posOffset>
                </wp:positionH>
                <wp:positionV relativeFrom="paragraph">
                  <wp:posOffset>104775</wp:posOffset>
                </wp:positionV>
                <wp:extent cx="802005" cy="267335"/>
                <wp:effectExtent l="76200" t="38100" r="74295" b="113665"/>
                <wp:wrapNone/>
                <wp:docPr id="135" name="Rounded Rectangle 135"/>
                <wp:cNvGraphicFramePr/>
                <a:graphic xmlns:a="http://schemas.openxmlformats.org/drawingml/2006/main">
                  <a:graphicData uri="http://schemas.microsoft.com/office/word/2010/wordprocessingShape">
                    <wps:wsp>
                      <wps:cNvSpPr/>
                      <wps:spPr>
                        <a:xfrm>
                          <a:off x="0" y="0"/>
                          <a:ext cx="802005" cy="267335"/>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Pr="00F9760A" w:rsidRDefault="00C56BA5" w:rsidP="00B82A77">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5" o:spid="_x0000_s1105" style="position:absolute;margin-left:344.1pt;margin-top:8.25pt;width:63.15pt;height:21.0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C56BA5" w:rsidRPr="00F9760A" w:rsidRDefault="00C56BA5" w:rsidP="00B82A77">
                      <w:pPr>
                        <w:jc w:val="center"/>
                        <w:rPr>
                          <w:sz w:val="14"/>
                          <w:szCs w:val="14"/>
                        </w:rPr>
                      </w:pPr>
                      <w:r w:rsidRPr="00F9760A">
                        <w:rPr>
                          <w:sz w:val="14"/>
                          <w:szCs w:val="14"/>
                        </w:rPr>
                        <w:t>Pregled</w:t>
                      </w:r>
                    </w:p>
                  </w:txbxContent>
                </v:textbox>
              </v:roundrect>
            </w:pict>
          </mc:Fallback>
        </mc:AlternateContent>
      </w: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b/>
          <w:sz w:val="22"/>
          <w:szCs w:val="22"/>
          <w:lang w:eastAsia="en-US"/>
        </w:rPr>
      </w:pPr>
    </w:p>
    <w:p w:rsidR="00B82A77" w:rsidRDefault="00B82A77" w:rsidP="00974F6D">
      <w:pPr>
        <w:rPr>
          <w:rFonts w:asciiTheme="minorHAnsi" w:hAnsiTheme="minorHAnsi" w:cstheme="minorHAnsi"/>
          <w:lang w:eastAsia="en-US"/>
        </w:rPr>
      </w:pPr>
    </w:p>
    <w:p w:rsidR="00974F6D" w:rsidRDefault="00974F6D"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7D66A9">
      <w:pPr>
        <w:rPr>
          <w:rFonts w:asciiTheme="minorHAnsi" w:hAnsiTheme="minorHAnsi" w:cstheme="minorHAnsi"/>
        </w:rPr>
      </w:pPr>
    </w:p>
    <w:p w:rsidR="00C56BA5" w:rsidRDefault="00C56BA5" w:rsidP="00C56BA5">
      <w:pPr>
        <w:pStyle w:val="Heading2"/>
        <w:numPr>
          <w:ilvl w:val="0"/>
          <w:numId w:val="0"/>
        </w:numPr>
      </w:pPr>
      <w:bookmarkStart w:id="40" w:name="_Toc387603584"/>
      <w:r>
        <w:lastRenderedPageBreak/>
        <w:t>3.14</w:t>
      </w:r>
      <w:r>
        <w:tab/>
      </w:r>
      <w:bookmarkStart w:id="41" w:name="EK013"/>
      <w:bookmarkEnd w:id="41"/>
      <w:r w:rsidRPr="0024518C">
        <w:t>EK001</w:t>
      </w:r>
      <w:r>
        <w:t>3 -</w:t>
      </w:r>
      <w:r w:rsidRPr="0024518C">
        <w:t xml:space="preserve"> </w:t>
      </w:r>
      <w:r>
        <w:t>Kontrola PDV podataka</w:t>
      </w:r>
      <w:bookmarkEnd w:id="40"/>
    </w:p>
    <w:p w:rsidR="00C56BA5" w:rsidRPr="00C56BA5" w:rsidRDefault="00C56BA5" w:rsidP="00C56BA5">
      <w:pPr>
        <w:rPr>
          <w:lang w:eastAsia="en-US"/>
        </w:rPr>
      </w:pPr>
    </w:p>
    <w:p w:rsidR="00C56BA5" w:rsidRDefault="00C56BA5" w:rsidP="00C56BA5">
      <w:pPr>
        <w:rPr>
          <w:rFonts w:asciiTheme="minorHAnsi" w:hAnsiTheme="minorHAnsi" w:cstheme="minorHAnsi"/>
          <w:sz w:val="22"/>
          <w:szCs w:val="22"/>
          <w:lang w:eastAsia="en-US"/>
        </w:rPr>
      </w:pPr>
    </w:p>
    <w:p w:rsidR="00C56BA5" w:rsidRPr="0024518C" w:rsidRDefault="00B95841" w:rsidP="00C56BA5">
      <w:pPr>
        <w:rPr>
          <w:rFonts w:asciiTheme="minorHAnsi" w:hAnsiTheme="minorHAnsi" w:cstheme="minorHAnsi"/>
          <w:b/>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54848" behindDoc="0" locked="0" layoutInCell="1" allowOverlap="1" wp14:anchorId="2E4DEE5C" wp14:editId="7EBE0D7E">
                <wp:simplePos x="0" y="0"/>
                <wp:positionH relativeFrom="column">
                  <wp:posOffset>315595</wp:posOffset>
                </wp:positionH>
                <wp:positionV relativeFrom="paragraph">
                  <wp:posOffset>205740</wp:posOffset>
                </wp:positionV>
                <wp:extent cx="5037455" cy="4329430"/>
                <wp:effectExtent l="57150" t="38100" r="67945" b="90170"/>
                <wp:wrapNone/>
                <wp:docPr id="146" name="Rectangle 146"/>
                <wp:cNvGraphicFramePr/>
                <a:graphic xmlns:a="http://schemas.openxmlformats.org/drawingml/2006/main">
                  <a:graphicData uri="http://schemas.microsoft.com/office/word/2010/wordprocessingShape">
                    <wps:wsp>
                      <wps:cNvSpPr/>
                      <wps:spPr>
                        <a:xfrm>
                          <a:off x="0" y="0"/>
                          <a:ext cx="5037455" cy="432943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26" style="position:absolute;margin-left:24.85pt;margin-top:16.2pt;width:396.65pt;height:340.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" fillcolor="#bcbcbc">
                <v:fill color2="#ededed" rotate="t" angle="180" colors="0 #bcbcbc;22938f #d0d0d0;1 #ededed" focus="100%" type="gradient"/>
                <v:shadow on="t" color="black" opacity="24903f" origin=",.5" offset="0,.55556mm"/>
              </v:rect>
            </w:pict>
          </mc:Fallback>
        </mc:AlternateContent>
      </w:r>
    </w:p>
    <w:p w:rsidR="00C56BA5" w:rsidRPr="0024518C" w:rsidRDefault="00B95841" w:rsidP="00C56BA5">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55872" behindDoc="0" locked="0" layoutInCell="1" allowOverlap="1" wp14:anchorId="76057ACB" wp14:editId="4B44A61F">
                <wp:simplePos x="0" y="0"/>
                <wp:positionH relativeFrom="column">
                  <wp:posOffset>3688715</wp:posOffset>
                </wp:positionH>
                <wp:positionV relativeFrom="paragraph">
                  <wp:posOffset>148231</wp:posOffset>
                </wp:positionV>
                <wp:extent cx="1483360" cy="318770"/>
                <wp:effectExtent l="76200" t="38100" r="97790" b="119380"/>
                <wp:wrapNone/>
                <wp:docPr id="144" name="Rounded Rectangle 144"/>
                <wp:cNvGraphicFramePr/>
                <a:graphic xmlns:a="http://schemas.openxmlformats.org/drawingml/2006/main">
                  <a:graphicData uri="http://schemas.microsoft.com/office/word/2010/wordprocessingShape">
                    <wps:wsp>
                      <wps:cNvSpPr/>
                      <wps:spPr>
                        <a:xfrm>
                          <a:off x="0" y="0"/>
                          <a:ext cx="1483360" cy="31877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r>
                              <w:t>Pregled 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4" o:spid="_x0000_s1106" style="position:absolute;margin-left:290.45pt;margin-top:11.65pt;width:116.8pt;height:25.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56BA5" w:rsidRDefault="00C56BA5" w:rsidP="00C56BA5">
                      <w:r>
                        <w:t>Pregled novih unosa</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0992" behindDoc="0" locked="0" layoutInCell="1" allowOverlap="1" wp14:anchorId="78D77ECC" wp14:editId="7E283F22">
                <wp:simplePos x="0" y="0"/>
                <wp:positionH relativeFrom="column">
                  <wp:posOffset>548640</wp:posOffset>
                </wp:positionH>
                <wp:positionV relativeFrom="paragraph">
                  <wp:posOffset>232410</wp:posOffset>
                </wp:positionV>
                <wp:extent cx="1517650" cy="275590"/>
                <wp:effectExtent l="0" t="0" r="25400" b="10160"/>
                <wp:wrapNone/>
                <wp:docPr id="148" name="Rectangle 148"/>
                <wp:cNvGraphicFramePr/>
                <a:graphic xmlns:a="http://schemas.openxmlformats.org/drawingml/2006/main">
                  <a:graphicData uri="http://schemas.microsoft.com/office/word/2010/wordprocessingShape">
                    <wps:wsp>
                      <wps:cNvSpPr/>
                      <wps:spPr>
                        <a:xfrm>
                          <a:off x="0" y="0"/>
                          <a:ext cx="1517650" cy="275590"/>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C56BA5">
                            <w:pPr>
                              <w:jc w:val="center"/>
                            </w:pPr>
                            <w:r>
                              <w:t>Točni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07" style="position:absolute;margin-left:43.2pt;margin-top:18.3pt;width:119.5pt;height:21.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" fillcolor="window" strokecolor="windowText" strokeweight="2pt">
                <v:textbox>
                  <w:txbxContent>
                    <w:p w:rsidR="00C56BA5" w:rsidRDefault="00C56BA5" w:rsidP="00C56BA5">
                      <w:pPr>
                        <w:jc w:val="center"/>
                      </w:pPr>
                      <w:r>
                        <w:t>Točni izvještaji</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59968" behindDoc="0" locked="0" layoutInCell="1" allowOverlap="1" wp14:anchorId="690AF243" wp14:editId="63FCD85E">
                <wp:simplePos x="0" y="0"/>
                <wp:positionH relativeFrom="column">
                  <wp:posOffset>427990</wp:posOffset>
                </wp:positionH>
                <wp:positionV relativeFrom="paragraph">
                  <wp:posOffset>53340</wp:posOffset>
                </wp:positionV>
                <wp:extent cx="2967355" cy="1732915"/>
                <wp:effectExtent l="0" t="0" r="4445" b="635"/>
                <wp:wrapNone/>
                <wp:docPr id="145" name="Text Box 145"/>
                <wp:cNvGraphicFramePr/>
                <a:graphic xmlns:a="http://schemas.openxmlformats.org/drawingml/2006/main">
                  <a:graphicData uri="http://schemas.microsoft.com/office/word/2010/wordprocessingShape">
                    <wps:wsp>
                      <wps:cNvSpPr txBox="1"/>
                      <wps:spPr>
                        <a:xfrm>
                          <a:off x="0" y="0"/>
                          <a:ext cx="2967355" cy="1732915"/>
                        </a:xfrm>
                        <a:prstGeom prst="rect">
                          <a:avLst/>
                        </a:prstGeom>
                        <a:solidFill>
                          <a:sysClr val="window" lastClr="FFFFFF">
                            <a:alpha val="47000"/>
                          </a:sysClr>
                        </a:solidFill>
                        <a:ln w="6350">
                          <a:noFill/>
                        </a:ln>
                        <a:effectLst/>
                      </wps:spPr>
                      <wps:txbx>
                        <w:txbxContent>
                          <w:p w:rsidR="00C56BA5" w:rsidRDefault="00C56BA5" w:rsidP="00C56BA5">
                            <w:pPr>
                              <w:rPr>
                                <w:b/>
                                <w:sz w:val="16"/>
                                <w:szCs w:val="16"/>
                              </w:rPr>
                            </w:pPr>
                            <w:r>
                              <w:rPr>
                                <w:b/>
                                <w:sz w:val="16"/>
                                <w:szCs w:val="16"/>
                              </w:rPr>
                              <w:t>Rezultat kontrole</w:t>
                            </w:r>
                            <w:r w:rsidRPr="000B1FF2">
                              <w:rPr>
                                <w:b/>
                                <w:sz w:val="16"/>
                                <w:szCs w:val="16"/>
                              </w:rPr>
                              <w:t>:</w:t>
                            </w:r>
                          </w:p>
                          <w:p w:rsidR="00C56BA5" w:rsidRDefault="00C56BA5" w:rsidP="00C56BA5">
                            <w:pPr>
                              <w:rPr>
                                <w:b/>
                                <w:sz w:val="16"/>
                                <w:szCs w:val="16"/>
                              </w:rPr>
                            </w:pPr>
                          </w:p>
                          <w:p w:rsidR="00C56BA5" w:rsidRDefault="00C56BA5" w:rsidP="00C56BA5">
                            <w:pPr>
                              <w:rPr>
                                <w:b/>
                                <w:sz w:val="16"/>
                                <w:szCs w:val="16"/>
                              </w:rPr>
                            </w:pPr>
                          </w:p>
                          <w:p w:rsidR="00C56BA5" w:rsidRDefault="00C56BA5" w:rsidP="00C56BA5">
                            <w:pPr>
                              <w:rPr>
                                <w:b/>
                                <w:sz w:val="16"/>
                                <w:szCs w:val="16"/>
                              </w:rPr>
                            </w:pPr>
                          </w:p>
                          <w:p w:rsidR="00B95841" w:rsidRDefault="00B95841" w:rsidP="00C56BA5">
                            <w:pPr>
                              <w:rPr>
                                <w:b/>
                                <w:sz w:val="16"/>
                                <w:szCs w:val="16"/>
                              </w:rPr>
                            </w:pPr>
                          </w:p>
                          <w:p w:rsidR="00C56BA5" w:rsidRDefault="00C56BA5" w:rsidP="00C56BA5">
                            <w:pPr>
                              <w:rPr>
                                <w:b/>
                                <w:sz w:val="16"/>
                                <w:szCs w:val="16"/>
                              </w:rPr>
                            </w:pPr>
                            <w:r>
                              <w:rPr>
                                <w:b/>
                                <w:sz w:val="16"/>
                                <w:szCs w:val="16"/>
                              </w:rPr>
                              <w:t>Dodaj status:</w:t>
                            </w:r>
                          </w:p>
                          <w:p w:rsidR="00C56BA5" w:rsidRPr="000B1FF2" w:rsidRDefault="00C56BA5" w:rsidP="00C56BA5">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108" type="#_x0000_t202" style="position:absolute;margin-left:33.7pt;margin-top:4.2pt;width:233.65pt;height:136.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" fillcolor="window" stroked="f" strokeweight=".5pt">
                <v:fill opacity="30840f"/>
                <v:textbox>
                  <w:txbxContent>
                    <w:p w:rsidR="00C56BA5" w:rsidRDefault="00C56BA5" w:rsidP="00C56BA5">
                      <w:pPr>
                        <w:rPr>
                          <w:b/>
                          <w:sz w:val="16"/>
                          <w:szCs w:val="16"/>
                        </w:rPr>
                      </w:pPr>
                      <w:r>
                        <w:rPr>
                          <w:b/>
                          <w:sz w:val="16"/>
                          <w:szCs w:val="16"/>
                        </w:rPr>
                        <w:t>Rezultat kontrole</w:t>
                      </w:r>
                      <w:r w:rsidRPr="000B1FF2">
                        <w:rPr>
                          <w:b/>
                          <w:sz w:val="16"/>
                          <w:szCs w:val="16"/>
                        </w:rPr>
                        <w:t>:</w:t>
                      </w:r>
                    </w:p>
                    <w:p w:rsidR="00C56BA5" w:rsidRDefault="00C56BA5" w:rsidP="00C56BA5">
                      <w:pPr>
                        <w:rPr>
                          <w:b/>
                          <w:sz w:val="16"/>
                          <w:szCs w:val="16"/>
                        </w:rPr>
                      </w:pPr>
                    </w:p>
                    <w:p w:rsidR="00C56BA5" w:rsidRDefault="00C56BA5" w:rsidP="00C56BA5">
                      <w:pPr>
                        <w:rPr>
                          <w:b/>
                          <w:sz w:val="16"/>
                          <w:szCs w:val="16"/>
                        </w:rPr>
                      </w:pPr>
                    </w:p>
                    <w:p w:rsidR="00C56BA5" w:rsidRDefault="00C56BA5" w:rsidP="00C56BA5">
                      <w:pPr>
                        <w:rPr>
                          <w:b/>
                          <w:sz w:val="16"/>
                          <w:szCs w:val="16"/>
                        </w:rPr>
                      </w:pPr>
                    </w:p>
                    <w:p w:rsidR="00B95841" w:rsidRDefault="00B95841" w:rsidP="00C56BA5">
                      <w:pPr>
                        <w:rPr>
                          <w:b/>
                          <w:sz w:val="16"/>
                          <w:szCs w:val="16"/>
                        </w:rPr>
                      </w:pPr>
                    </w:p>
                    <w:p w:rsidR="00C56BA5" w:rsidRDefault="00C56BA5" w:rsidP="00C56BA5">
                      <w:pPr>
                        <w:rPr>
                          <w:b/>
                          <w:sz w:val="16"/>
                          <w:szCs w:val="16"/>
                        </w:rPr>
                      </w:pPr>
                      <w:r>
                        <w:rPr>
                          <w:b/>
                          <w:sz w:val="16"/>
                          <w:szCs w:val="16"/>
                        </w:rPr>
                        <w:t>Dodaj status:</w:t>
                      </w:r>
                    </w:p>
                    <w:p w:rsidR="00C56BA5" w:rsidRPr="000B1FF2" w:rsidRDefault="00C56BA5" w:rsidP="00C56BA5">
                      <w:pPr>
                        <w:rPr>
                          <w:b/>
                          <w:sz w:val="16"/>
                          <w:szCs w:val="16"/>
                        </w:rPr>
                      </w:pPr>
                    </w:p>
                  </w:txbxContent>
                </v:textbox>
              </v:shape>
            </w:pict>
          </mc:Fallback>
        </mc:AlternateContent>
      </w: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3040" behindDoc="0" locked="0" layoutInCell="1" allowOverlap="1" wp14:anchorId="55D91624" wp14:editId="04333880">
                <wp:simplePos x="0" y="0"/>
                <wp:positionH relativeFrom="column">
                  <wp:posOffset>2308225</wp:posOffset>
                </wp:positionH>
                <wp:positionV relativeFrom="paragraph">
                  <wp:posOffset>125730</wp:posOffset>
                </wp:positionV>
                <wp:extent cx="914400" cy="300990"/>
                <wp:effectExtent l="76200" t="38100" r="95250" b="118110"/>
                <wp:wrapNone/>
                <wp:docPr id="147" name="Rounded Rectangle 147"/>
                <wp:cNvGraphicFramePr/>
                <a:graphic xmlns:a="http://schemas.openxmlformats.org/drawingml/2006/main">
                  <a:graphicData uri="http://schemas.microsoft.com/office/word/2010/wordprocessingShape">
                    <wps:wsp>
                      <wps:cNvSpPr/>
                      <wps:spPr>
                        <a:xfrm>
                          <a:off x="0" y="0"/>
                          <a:ext cx="914400" cy="300990"/>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Pr="004606B1" w:rsidRDefault="00C56BA5" w:rsidP="00C56BA5">
                            <w:pPr>
                              <w:jc w:val="center"/>
                              <w:rPr>
                                <w:sz w:val="16"/>
                                <w:szCs w:val="16"/>
                              </w:rPr>
                            </w:pPr>
                            <w:r w:rsidRPr="004606B1">
                              <w:rPr>
                                <w:sz w:val="16"/>
                                <w:szCs w:val="16"/>
                              </w:rPr>
                              <w:t>Pregled</w:t>
                            </w:r>
                          </w:p>
                          <w:p w:rsidR="00C56BA5" w:rsidRPr="004606B1" w:rsidRDefault="00C56BA5" w:rsidP="00C56BA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109" style="position:absolute;margin-left:181.75pt;margin-top:9.9pt;width:1in;height:23.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C56BA5" w:rsidRPr="004606B1" w:rsidRDefault="00C56BA5" w:rsidP="00C56BA5">
                      <w:pPr>
                        <w:jc w:val="center"/>
                        <w:rPr>
                          <w:sz w:val="16"/>
                          <w:szCs w:val="16"/>
                        </w:rPr>
                      </w:pPr>
                      <w:r w:rsidRPr="004606B1">
                        <w:rPr>
                          <w:sz w:val="16"/>
                          <w:szCs w:val="16"/>
                        </w:rPr>
                        <w:t>Pregled</w:t>
                      </w:r>
                    </w:p>
                    <w:p w:rsidR="00C56BA5" w:rsidRPr="004606B1" w:rsidRDefault="00C56BA5" w:rsidP="00C56BA5">
                      <w:pPr>
                        <w:rPr>
                          <w:sz w:val="16"/>
                          <w:szCs w:val="16"/>
                        </w:rPr>
                      </w:pPr>
                    </w:p>
                  </w:txbxContent>
                </v:textbox>
              </v:roundrect>
            </w:pict>
          </mc:Fallback>
        </mc:AlternateContent>
      </w:r>
    </w:p>
    <w:p w:rsidR="00C56BA5" w:rsidRPr="0024518C" w:rsidRDefault="00B95841" w:rsidP="00C56BA5">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73280" behindDoc="0" locked="0" layoutInCell="1" allowOverlap="1" wp14:anchorId="4A41D0F6" wp14:editId="59FA3D8A">
                <wp:simplePos x="0" y="0"/>
                <wp:positionH relativeFrom="column">
                  <wp:posOffset>3688823</wp:posOffset>
                </wp:positionH>
                <wp:positionV relativeFrom="paragraph">
                  <wp:posOffset>9094</wp:posOffset>
                </wp:positionV>
                <wp:extent cx="1483360" cy="361950"/>
                <wp:effectExtent l="76200" t="38100" r="97790" b="114300"/>
                <wp:wrapNone/>
                <wp:docPr id="163" name="Rounded Rectangle 163"/>
                <wp:cNvGraphicFramePr/>
                <a:graphic xmlns:a="http://schemas.openxmlformats.org/drawingml/2006/main">
                  <a:graphicData uri="http://schemas.microsoft.com/office/word/2010/wordprocessingShape">
                    <wps:wsp>
                      <wps:cNvSpPr/>
                      <wps:spPr>
                        <a:xfrm>
                          <a:off x="0" y="0"/>
                          <a:ext cx="1483360" cy="36195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95841" w:rsidRDefault="00B95841" w:rsidP="00B95841">
                            <w:pPr>
                              <w:jc w:val="center"/>
                            </w:pPr>
                            <w:r>
                              <w:t>Pregled kontroliranih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3" o:spid="_x0000_s1110" style="position:absolute;margin-left:290.45pt;margin-top:.7pt;width:116.8pt;height:2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B95841" w:rsidRDefault="00B95841" w:rsidP="00B95841">
                      <w:pPr>
                        <w:jc w:val="center"/>
                      </w:pPr>
                      <w:r>
                        <w:t>Pregled kontroliranih izvještaja</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2016" behindDoc="0" locked="0" layoutInCell="1" allowOverlap="1" wp14:anchorId="2CC2C46D" wp14:editId="46F649F6">
                <wp:simplePos x="0" y="0"/>
                <wp:positionH relativeFrom="column">
                  <wp:posOffset>548640</wp:posOffset>
                </wp:positionH>
                <wp:positionV relativeFrom="paragraph">
                  <wp:posOffset>16774</wp:posOffset>
                </wp:positionV>
                <wp:extent cx="1517650" cy="362310"/>
                <wp:effectExtent l="0" t="0" r="25400" b="19050"/>
                <wp:wrapNone/>
                <wp:docPr id="150" name="Rectangle 150"/>
                <wp:cNvGraphicFramePr/>
                <a:graphic xmlns:a="http://schemas.openxmlformats.org/drawingml/2006/main">
                  <a:graphicData uri="http://schemas.microsoft.com/office/word/2010/wordprocessingShape">
                    <wps:wsp>
                      <wps:cNvSpPr/>
                      <wps:spPr>
                        <a:xfrm>
                          <a:off x="0" y="0"/>
                          <a:ext cx="1517650" cy="362310"/>
                        </a:xfrm>
                        <a:prstGeom prst="rect">
                          <a:avLst/>
                        </a:prstGeom>
                        <a:solidFill>
                          <a:srgbClr val="4F81BD"/>
                        </a:solidFill>
                        <a:ln w="25400" cap="flat" cmpd="sng" algn="ctr">
                          <a:solidFill>
                            <a:srgbClr val="4F81BD">
                              <a:shade val="50000"/>
                            </a:srgbClr>
                          </a:solidFill>
                          <a:prstDash val="solid"/>
                        </a:ln>
                        <a:effectLst/>
                      </wps:spPr>
                      <wps:txbx>
                        <w:txbxContent>
                          <w:p w:rsidR="00C56BA5" w:rsidRDefault="00C56BA5" w:rsidP="00C56BA5">
                            <w:pPr>
                              <w:jc w:val="center"/>
                            </w:pPr>
                            <w:r>
                              <w:t>P</w:t>
                            </w:r>
                            <w:r w:rsidR="00B95841">
                              <w:t>ogrešni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0" o:spid="_x0000_s1111" style="position:absolute;margin-left:43.2pt;margin-top:1.3pt;width:119.5pt;height:28.5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" fillcolor="#4f81bd" strokecolor="#385d8a" strokeweight="2pt">
                <v:textbox>
                  <w:txbxContent>
                    <w:p w:rsidR="00C56BA5" w:rsidRDefault="00C56BA5" w:rsidP="00C56BA5">
                      <w:pPr>
                        <w:jc w:val="center"/>
                      </w:pPr>
                      <w:r>
                        <w:t>P</w:t>
                      </w:r>
                      <w:r w:rsidR="00B95841">
                        <w:t>ogrešni izvještaj</w:t>
                      </w:r>
                    </w:p>
                  </w:txbxContent>
                </v:textbox>
              </v:rect>
            </w:pict>
          </mc:Fallback>
        </mc:AlternateContent>
      </w:r>
    </w:p>
    <w:p w:rsidR="00C56BA5" w:rsidRPr="0024518C" w:rsidRDefault="00B95841"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56896" behindDoc="0" locked="0" layoutInCell="1" allowOverlap="1" wp14:anchorId="63DE979F" wp14:editId="6D6B9868">
                <wp:simplePos x="0" y="0"/>
                <wp:positionH relativeFrom="column">
                  <wp:posOffset>3688715</wp:posOffset>
                </wp:positionH>
                <wp:positionV relativeFrom="paragraph">
                  <wp:posOffset>201930</wp:posOffset>
                </wp:positionV>
                <wp:extent cx="1483360" cy="310515"/>
                <wp:effectExtent l="76200" t="38100" r="97790" b="108585"/>
                <wp:wrapNone/>
                <wp:docPr id="149" name="Rounded Rectangle 149"/>
                <wp:cNvGraphicFramePr/>
                <a:graphic xmlns:a="http://schemas.openxmlformats.org/drawingml/2006/main">
                  <a:graphicData uri="http://schemas.microsoft.com/office/word/2010/wordprocessingShape">
                    <wps:wsp>
                      <wps:cNvSpPr/>
                      <wps:spPr>
                        <a:xfrm>
                          <a:off x="0" y="0"/>
                          <a:ext cx="1483360"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Izvrši 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112" style="position:absolute;margin-left:290.45pt;margin-top:15.9pt;width:116.8pt;height:24.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C56BA5">
                      <w:pPr>
                        <w:jc w:val="center"/>
                      </w:pPr>
                      <w:r>
                        <w:t>Izvrši kontrolu</w:t>
                      </w:r>
                    </w:p>
                  </w:txbxContent>
                </v:textbox>
              </v:roundrect>
            </w:pict>
          </mc:Fallback>
        </mc:AlternateContent>
      </w: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9184" behindDoc="0" locked="0" layoutInCell="1" allowOverlap="1" wp14:anchorId="7F40E4BF" wp14:editId="7794650D">
                <wp:simplePos x="0" y="0"/>
                <wp:positionH relativeFrom="column">
                  <wp:posOffset>2360355</wp:posOffset>
                </wp:positionH>
                <wp:positionV relativeFrom="paragraph">
                  <wp:posOffset>230972</wp:posOffset>
                </wp:positionV>
                <wp:extent cx="905773" cy="431321"/>
                <wp:effectExtent l="76200" t="38100" r="104140" b="121285"/>
                <wp:wrapNone/>
                <wp:docPr id="151" name="Rounded Rectangle 151"/>
                <wp:cNvGraphicFramePr/>
                <a:graphic xmlns:a="http://schemas.openxmlformats.org/drawingml/2006/main">
                  <a:graphicData uri="http://schemas.microsoft.com/office/word/2010/wordprocessingShape">
                    <wps:wsp>
                      <wps:cNvSpPr/>
                      <wps:spPr>
                        <a:xfrm>
                          <a:off x="0" y="0"/>
                          <a:ext cx="905773" cy="431321"/>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Dodaj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1" o:spid="_x0000_s1113" style="position:absolute;margin-left:185.85pt;margin-top:18.2pt;width:71.3pt;height:33.95pt;z-index:251869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" fillcolor="#cb6c1d" stroked="f">
                <v:fill color2="#ff8f26" rotate="t" angle="180" colors="0 #cb6c1d;52429f #ff8f2a;1 #ff8f26" focus="100%" type="gradient">
                  <o:fill v:ext="view" type="gradientUnscaled"/>
                </v:fill>
                <v:shadow on="t" color="black" opacity="22937f" origin=",.5" offset="0,.63889mm"/>
                <v:textbox>
                  <w:txbxContent>
                    <w:p w:rsidR="00C56BA5" w:rsidRDefault="00C56BA5" w:rsidP="00C56BA5">
                      <w:pPr>
                        <w:jc w:val="center"/>
                      </w:pPr>
                      <w:r>
                        <w:t>Dodaj status</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7136" behindDoc="0" locked="0" layoutInCell="1" allowOverlap="1" wp14:anchorId="12F592B2" wp14:editId="72096A96">
                <wp:simplePos x="0" y="0"/>
                <wp:positionH relativeFrom="column">
                  <wp:posOffset>548808</wp:posOffset>
                </wp:positionH>
                <wp:positionV relativeFrom="paragraph">
                  <wp:posOffset>230972</wp:posOffset>
                </wp:positionV>
                <wp:extent cx="1561381" cy="241540"/>
                <wp:effectExtent l="0" t="0" r="20320" b="25400"/>
                <wp:wrapNone/>
                <wp:docPr id="152" name="Rectangle 152"/>
                <wp:cNvGraphicFramePr/>
                <a:graphic xmlns:a="http://schemas.openxmlformats.org/drawingml/2006/main">
                  <a:graphicData uri="http://schemas.microsoft.com/office/word/2010/wordprocessingShape">
                    <wps:wsp>
                      <wps:cNvSpPr/>
                      <wps:spPr>
                        <a:xfrm>
                          <a:off x="0" y="0"/>
                          <a:ext cx="1561381" cy="241540"/>
                        </a:xfrm>
                        <a:prstGeom prst="rect">
                          <a:avLst/>
                        </a:prstGeom>
                        <a:solidFill>
                          <a:sysClr val="window" lastClr="FFFFFF"/>
                        </a:solidFill>
                        <a:ln w="25400" cap="flat" cmpd="sng" algn="ctr">
                          <a:solidFill>
                            <a:sysClr val="windowText" lastClr="000000"/>
                          </a:solidFill>
                          <a:prstDash val="solid"/>
                        </a:ln>
                        <a:effectLst/>
                      </wps:spPr>
                      <wps:txbx>
                        <w:txbxContent>
                          <w:p w:rsidR="00C56BA5" w:rsidRDefault="00C56BA5" w:rsidP="00C56BA5">
                            <w:pPr>
                              <w:jc w:val="center"/>
                            </w:pPr>
                            <w:r>
                              <w:t>Zaprimljen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114" style="position:absolute;margin-left:43.2pt;margin-top:18.2pt;width:122.95pt;height:19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" fillcolor="window" strokecolor="windowText" strokeweight="2pt">
                <v:textbox>
                  <w:txbxContent>
                    <w:p w:rsidR="00C56BA5" w:rsidRDefault="00C56BA5" w:rsidP="00C56BA5">
                      <w:pPr>
                        <w:jc w:val="center"/>
                      </w:pPr>
                      <w:r>
                        <w:t>Zaprimljen</w:t>
                      </w:r>
                    </w:p>
                  </w:txbxContent>
                </v:textbox>
              </v:rect>
            </w:pict>
          </mc:Fallback>
        </mc:AlternateContent>
      </w: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8160" behindDoc="0" locked="0" layoutInCell="1" allowOverlap="1" wp14:anchorId="6E4AF7F9" wp14:editId="4D17F27C">
                <wp:simplePos x="0" y="0"/>
                <wp:positionH relativeFrom="column">
                  <wp:posOffset>540181</wp:posOffset>
                </wp:positionH>
                <wp:positionV relativeFrom="paragraph">
                  <wp:posOffset>225892</wp:posOffset>
                </wp:positionV>
                <wp:extent cx="1569457" cy="259032"/>
                <wp:effectExtent l="0" t="0" r="12065" b="27305"/>
                <wp:wrapNone/>
                <wp:docPr id="153" name="Rectangle 153"/>
                <wp:cNvGraphicFramePr/>
                <a:graphic xmlns:a="http://schemas.openxmlformats.org/drawingml/2006/main">
                  <a:graphicData uri="http://schemas.microsoft.com/office/word/2010/wordprocessingShape">
                    <wps:wsp>
                      <wps:cNvSpPr/>
                      <wps:spPr>
                        <a:xfrm>
                          <a:off x="0" y="0"/>
                          <a:ext cx="1569457" cy="259032"/>
                        </a:xfrm>
                        <a:prstGeom prst="rect">
                          <a:avLst/>
                        </a:prstGeom>
                        <a:solidFill>
                          <a:srgbClr val="4F81BD"/>
                        </a:solidFill>
                        <a:ln w="25400" cap="flat" cmpd="sng" algn="ctr">
                          <a:solidFill>
                            <a:srgbClr val="4F81BD">
                              <a:shade val="50000"/>
                            </a:srgbClr>
                          </a:solidFill>
                          <a:prstDash val="solid"/>
                        </a:ln>
                        <a:effectLst/>
                      </wps:spPr>
                      <wps:txbx>
                        <w:txbxContent>
                          <w:p w:rsidR="00C56BA5" w:rsidRDefault="00C56BA5" w:rsidP="00C56BA5">
                            <w:pPr>
                              <w:jc w:val="center"/>
                            </w:pPr>
                            <w:r>
                              <w:t>Od</w:t>
                            </w:r>
                            <w:r w:rsidR="001C5D76">
                              <w:t>b</w:t>
                            </w:r>
                            <w:r>
                              <w:t>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115" style="position:absolute;margin-left:42.55pt;margin-top:17.8pt;width:123.6pt;height:20.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" fillcolor="#4f81bd" strokecolor="#385d8a" strokeweight="2pt">
                <v:textbox>
                  <w:txbxContent>
                    <w:p w:rsidR="00C56BA5" w:rsidRDefault="00C56BA5" w:rsidP="00C56BA5">
                      <w:pPr>
                        <w:jc w:val="center"/>
                      </w:pPr>
                      <w:r>
                        <w:t>Od</w:t>
                      </w:r>
                      <w:r w:rsidR="001C5D76">
                        <w:t>b</w:t>
                      </w:r>
                      <w:r>
                        <w:t>ijen</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57920" behindDoc="0" locked="0" layoutInCell="1" allowOverlap="1" wp14:anchorId="2ABE4F99" wp14:editId="62005E2C">
                <wp:simplePos x="0" y="0"/>
                <wp:positionH relativeFrom="column">
                  <wp:posOffset>4368800</wp:posOffset>
                </wp:positionH>
                <wp:positionV relativeFrom="paragraph">
                  <wp:posOffset>79375</wp:posOffset>
                </wp:positionV>
                <wp:extent cx="888365" cy="275590"/>
                <wp:effectExtent l="76200" t="38100" r="83185" b="105410"/>
                <wp:wrapNone/>
                <wp:docPr id="154" name="Rounded Rectangle 154"/>
                <wp:cNvGraphicFramePr/>
                <a:graphic xmlns:a="http://schemas.openxmlformats.org/drawingml/2006/main">
                  <a:graphicData uri="http://schemas.microsoft.com/office/word/2010/wordprocessingShape">
                    <wps:wsp>
                      <wps:cNvSpPr/>
                      <wps:spPr>
                        <a:xfrm>
                          <a:off x="0" y="0"/>
                          <a:ext cx="888365" cy="27559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4" o:spid="_x0000_s1116" style="position:absolute;margin-left:344pt;margin-top:6.25pt;width:69.95pt;height:21.7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C56BA5" w:rsidRDefault="00C56BA5" w:rsidP="00C56BA5">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6112" behindDoc="0" locked="0" layoutInCell="1" allowOverlap="1" wp14:anchorId="4329A3AA" wp14:editId="2F7876E4">
                <wp:simplePos x="0" y="0"/>
                <wp:positionH relativeFrom="column">
                  <wp:posOffset>3473162</wp:posOffset>
                </wp:positionH>
                <wp:positionV relativeFrom="paragraph">
                  <wp:posOffset>96736</wp:posOffset>
                </wp:positionV>
                <wp:extent cx="835660" cy="258337"/>
                <wp:effectExtent l="76200" t="38100" r="78740" b="123190"/>
                <wp:wrapNone/>
                <wp:docPr id="157" name="Rounded Rectangle 157"/>
                <wp:cNvGraphicFramePr/>
                <a:graphic xmlns:a="http://schemas.openxmlformats.org/drawingml/2006/main">
                  <a:graphicData uri="http://schemas.microsoft.com/office/word/2010/wordprocessingShape">
                    <wps:wsp>
                      <wps:cNvSpPr/>
                      <wps:spPr>
                        <a:xfrm>
                          <a:off x="0" y="0"/>
                          <a:ext cx="835660" cy="258337"/>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Označi sve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7" o:spid="_x0000_s1117" style="position:absolute;margin-left:273.5pt;margin-top:7.6pt;width:65.8pt;height:20.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C56BA5" w:rsidRDefault="00C56BA5" w:rsidP="00C56BA5">
                      <w:pPr>
                        <w:jc w:val="center"/>
                      </w:pPr>
                      <w:r>
                        <w:t>Označi sve</w:t>
                      </w:r>
                    </w:p>
                  </w:txbxContent>
                </v:textbox>
              </v:roundrect>
            </w:pict>
          </mc:Fallback>
        </mc:AlternateContent>
      </w:r>
    </w:p>
    <w:p w:rsidR="00C56BA5" w:rsidRPr="0024518C" w:rsidRDefault="00C56BA5" w:rsidP="00C56BA5">
      <w:pPr>
        <w:rPr>
          <w:rFonts w:asciiTheme="minorHAnsi" w:hAnsiTheme="minorHAnsi" w:cstheme="minorHAnsi"/>
          <w:sz w:val="22"/>
          <w:szCs w:val="22"/>
          <w:lang w:eastAsia="en-US"/>
        </w:rPr>
      </w:pP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858944" behindDoc="0" locked="0" layoutInCell="1" allowOverlap="1" wp14:anchorId="3B75E344" wp14:editId="349C8AC2">
                <wp:simplePos x="0" y="0"/>
                <wp:positionH relativeFrom="column">
                  <wp:posOffset>471170</wp:posOffset>
                </wp:positionH>
                <wp:positionV relativeFrom="paragraph">
                  <wp:posOffset>60852</wp:posOffset>
                </wp:positionV>
                <wp:extent cx="4787660" cy="2355215"/>
                <wp:effectExtent l="0" t="0" r="13335" b="26035"/>
                <wp:wrapNone/>
                <wp:docPr id="158" name="Text Box 158"/>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403"/>
                              <w:gridCol w:w="1134"/>
                              <w:gridCol w:w="1701"/>
                            </w:tblGrid>
                            <w:tr w:rsidR="00C56BA5" w:rsidRPr="00F046A4" w:rsidTr="00B95841">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403"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134"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C56BA5" w:rsidRPr="00F046A4" w:rsidTr="00B95841">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403"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B95841" w:rsidP="00B95841">
                                  <w:pPr>
                                    <w:spacing w:after="0"/>
                                    <w:rPr>
                                      <w:rFonts w:ascii="Calibri" w:hAnsi="Calibri" w:cs="Calibri"/>
                                      <w:b/>
                                      <w:i/>
                                      <w:color w:val="000000"/>
                                      <w:sz w:val="20"/>
                                      <w:szCs w:val="20"/>
                                      <w:lang w:val="en-US" w:eastAsia="en-US"/>
                                    </w:rPr>
                                  </w:pPr>
                                  <w:proofErr w:type="spellStart"/>
                                  <w:r>
                                    <w:rPr>
                                      <w:rFonts w:ascii="Calibri" w:hAnsi="Calibri" w:cs="Calibri"/>
                                      <w:b/>
                                      <w:i/>
                                      <w:color w:val="000000"/>
                                      <w:sz w:val="20"/>
                                      <w:szCs w:val="20"/>
                                      <w:lang w:val="en-US" w:eastAsia="en-US"/>
                                    </w:rPr>
                                    <w:t>Kontrolirano</w:t>
                                  </w:r>
                                  <w:proofErr w:type="spellEnd"/>
                                </w:p>
                              </w:tc>
                              <w:tc>
                                <w:tcPr>
                                  <w:tcW w:w="1134"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C56BA5" w:rsidRDefault="00C56BA5" w:rsidP="00C56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8" o:spid="_x0000_s1118" type="#_x0000_t202" style="position:absolute;margin-left:37.1pt;margin-top:4.8pt;width:377pt;height:185.4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" fillcolor="window" strokeweight=".5pt">
                <v:fill opacity="32125f"/>
                <v:textbo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403"/>
                        <w:gridCol w:w="1134"/>
                        <w:gridCol w:w="1701"/>
                      </w:tblGrid>
                      <w:tr w:rsidR="00C56BA5" w:rsidRPr="00F046A4" w:rsidTr="00B95841">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403"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134"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Default="00C56BA5" w:rsidP="00C56BA5">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C56BA5" w:rsidRPr="00F046A4" w:rsidTr="00B95841">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C56BA5" w:rsidRPr="00F046A4" w:rsidRDefault="00C56BA5" w:rsidP="00C56BA5">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F046A4" w:rsidRDefault="00C56BA5" w:rsidP="00C56BA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403"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B95841" w:rsidP="00B95841">
                            <w:pPr>
                              <w:spacing w:after="0"/>
                              <w:rPr>
                                <w:rFonts w:ascii="Calibri" w:hAnsi="Calibri" w:cs="Calibri"/>
                                <w:b/>
                                <w:i/>
                                <w:color w:val="000000"/>
                                <w:sz w:val="20"/>
                                <w:szCs w:val="20"/>
                                <w:lang w:val="en-US" w:eastAsia="en-US"/>
                              </w:rPr>
                            </w:pPr>
                            <w:proofErr w:type="spellStart"/>
                            <w:r>
                              <w:rPr>
                                <w:rFonts w:ascii="Calibri" w:hAnsi="Calibri" w:cs="Calibri"/>
                                <w:b/>
                                <w:i/>
                                <w:color w:val="000000"/>
                                <w:sz w:val="20"/>
                                <w:szCs w:val="20"/>
                                <w:lang w:val="en-US" w:eastAsia="en-US"/>
                              </w:rPr>
                              <w:t>Kontrolirano</w:t>
                            </w:r>
                            <w:proofErr w:type="spellEnd"/>
                          </w:p>
                        </w:tc>
                        <w:tc>
                          <w:tcPr>
                            <w:tcW w:w="1134"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C56BA5" w:rsidRPr="004F63E3" w:rsidRDefault="00C56BA5" w:rsidP="00C56BA5">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C56BA5" w:rsidRDefault="00C56BA5" w:rsidP="00C56BA5"/>
                  </w:txbxContent>
                </v:textbox>
              </v:shape>
            </w:pict>
          </mc:Fallback>
        </mc:AlternateContent>
      </w:r>
    </w:p>
    <w:p w:rsidR="00C56BA5" w:rsidRPr="0024518C" w:rsidRDefault="00C56BA5" w:rsidP="00C56BA5">
      <w:pPr>
        <w:rPr>
          <w:rFonts w:asciiTheme="minorHAnsi" w:hAnsiTheme="minorHAnsi" w:cstheme="minorHAnsi"/>
          <w:sz w:val="22"/>
          <w:szCs w:val="22"/>
          <w:lang w:eastAsia="en-US"/>
        </w:rPr>
      </w:pPr>
    </w:p>
    <w:p w:rsidR="00C56BA5" w:rsidRPr="0024518C"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65088" behindDoc="0" locked="0" layoutInCell="1" allowOverlap="1" wp14:anchorId="74841342" wp14:editId="09E3C291">
                <wp:simplePos x="0" y="0"/>
                <wp:positionH relativeFrom="column">
                  <wp:posOffset>589544</wp:posOffset>
                </wp:positionH>
                <wp:positionV relativeFrom="paragraph">
                  <wp:posOffset>108585</wp:posOffset>
                </wp:positionV>
                <wp:extent cx="138022" cy="138024"/>
                <wp:effectExtent l="0" t="0" r="14605" b="14605"/>
                <wp:wrapNone/>
                <wp:docPr id="159" name="Flowchart: Connector 159"/>
                <wp:cNvGraphicFramePr/>
                <a:graphic xmlns:a="http://schemas.openxmlformats.org/drawingml/2006/main">
                  <a:graphicData uri="http://schemas.microsoft.com/office/word/2010/wordprocessingShape">
                    <wps:wsp>
                      <wps:cNvSpPr/>
                      <wps:spPr>
                        <a:xfrm>
                          <a:off x="0" y="0"/>
                          <a:ext cx="138022" cy="138024"/>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9" o:spid="_x0000_s1026" type="#_x0000_t120" style="position:absolute;margin-left:46.4pt;margin-top:8.55pt;width:10.85pt;height:10.8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" fill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64064" behindDoc="0" locked="0" layoutInCell="1" allowOverlap="1" wp14:anchorId="01ABE442" wp14:editId="3A607891">
                <wp:simplePos x="0" y="0"/>
                <wp:positionH relativeFrom="column">
                  <wp:posOffset>540014</wp:posOffset>
                </wp:positionH>
                <wp:positionV relativeFrom="paragraph">
                  <wp:posOffset>66675</wp:posOffset>
                </wp:positionV>
                <wp:extent cx="250166" cy="232362"/>
                <wp:effectExtent l="0" t="0" r="17145" b="15875"/>
                <wp:wrapNone/>
                <wp:docPr id="160" name="Flowchart: Connector 160"/>
                <wp:cNvGraphicFramePr/>
                <a:graphic xmlns:a="http://schemas.openxmlformats.org/drawingml/2006/main">
                  <a:graphicData uri="http://schemas.microsoft.com/office/word/2010/wordprocessingShape">
                    <wps:wsp>
                      <wps:cNvSpPr/>
                      <wps:spPr>
                        <a:xfrm>
                          <a:off x="0" y="0"/>
                          <a:ext cx="250166" cy="232362"/>
                        </a:xfrm>
                        <a:prstGeom prst="flowChartConnector">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60" o:spid="_x0000_s1026" type="#_x0000_t120" style="position:absolute;margin-left:42.5pt;margin-top:5.25pt;width:19.7pt;height:18.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" fillcolor="#4f81bd" strokecolor="#385d8a" strokeweight="2pt"/>
            </w:pict>
          </mc:Fallback>
        </mc:AlternateContent>
      </w:r>
    </w:p>
    <w:p w:rsidR="00C56BA5" w:rsidRPr="0024518C"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71232" behindDoc="0" locked="0" layoutInCell="1" allowOverlap="1" wp14:anchorId="21FE1C2F" wp14:editId="2C8C08D3">
                <wp:simplePos x="0" y="0"/>
                <wp:positionH relativeFrom="column">
                  <wp:posOffset>4370310</wp:posOffset>
                </wp:positionH>
                <wp:positionV relativeFrom="paragraph">
                  <wp:posOffset>188020</wp:posOffset>
                </wp:positionV>
                <wp:extent cx="733245" cy="414020"/>
                <wp:effectExtent l="76200" t="38100" r="86360" b="119380"/>
                <wp:wrapNone/>
                <wp:docPr id="161" name="Rounded Rectangle 161"/>
                <wp:cNvGraphicFramePr/>
                <a:graphic xmlns:a="http://schemas.openxmlformats.org/drawingml/2006/main">
                  <a:graphicData uri="http://schemas.microsoft.com/office/word/2010/wordprocessingShape">
                    <wps:wsp>
                      <wps:cNvSpPr/>
                      <wps:spPr>
                        <a:xfrm>
                          <a:off x="0" y="0"/>
                          <a:ext cx="733245" cy="41402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1" o:spid="_x0000_s1119" style="position:absolute;margin-left:344.1pt;margin-top:14.8pt;width:57.75pt;height:32.6pt;z-index:251871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" fillcolor="#2c5d98" stroked="f">
                <v:fill color2="#3a7ccb" rotate="t" angle="180" colors="0 #2c5d98;52429f #3c7bc7;1 #3a7ccb" focus="100%" type="gradient">
                  <o:fill v:ext="view" type="gradientUnscaled"/>
                </v:fill>
                <v:shadow on="t" color="black" opacity="22937f" origin=",.5" offset="0,.63889mm"/>
                <v:textbox>
                  <w:txbxContent>
                    <w:p w:rsidR="00C56BA5" w:rsidRDefault="00C56BA5" w:rsidP="00C56BA5">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70208" behindDoc="0" locked="0" layoutInCell="1" allowOverlap="1" wp14:anchorId="133B40A6" wp14:editId="632BEA68">
                <wp:simplePos x="0" y="0"/>
                <wp:positionH relativeFrom="column">
                  <wp:posOffset>591940</wp:posOffset>
                </wp:positionH>
                <wp:positionV relativeFrom="paragraph">
                  <wp:posOffset>188020</wp:posOffset>
                </wp:positionV>
                <wp:extent cx="828136" cy="414068"/>
                <wp:effectExtent l="76200" t="38100" r="86360" b="119380"/>
                <wp:wrapNone/>
                <wp:docPr id="162" name="Rounded Rectangle 162"/>
                <wp:cNvGraphicFramePr/>
                <a:graphic xmlns:a="http://schemas.openxmlformats.org/drawingml/2006/main">
                  <a:graphicData uri="http://schemas.microsoft.com/office/word/2010/wordprocessingShape">
                    <wps:wsp>
                      <wps:cNvSpPr/>
                      <wps:spPr>
                        <a:xfrm>
                          <a:off x="0" y="0"/>
                          <a:ext cx="828136" cy="414068"/>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56BA5" w:rsidRDefault="00C56BA5" w:rsidP="00C56BA5">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2" o:spid="_x0000_s1120" style="position:absolute;margin-left:46.6pt;margin-top:14.8pt;width:65.2pt;height:32.6pt;z-index:251870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" fillcolor="#2c5d98" stroked="f">
                <v:fill color2="#3a7ccb" rotate="t" angle="180" colors="0 #2c5d98;52429f #3c7bc7;1 #3a7ccb" focus="100%" type="gradient">
                  <o:fill v:ext="view" type="gradientUnscaled"/>
                </v:fill>
                <v:shadow on="t" color="black" opacity="22937f" origin=",.5" offset="0,.63889mm"/>
                <v:textbox>
                  <w:txbxContent>
                    <w:p w:rsidR="00C56BA5" w:rsidRDefault="00C56BA5" w:rsidP="00C56BA5">
                      <w:pPr>
                        <w:jc w:val="center"/>
                      </w:pPr>
                      <w:r>
                        <w:t>Ispiši</w:t>
                      </w:r>
                    </w:p>
                  </w:txbxContent>
                </v:textbox>
              </v:roundrect>
            </w:pict>
          </mc:Fallback>
        </mc:AlternateContent>
      </w: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C56BA5">
      <w:pPr>
        <w:rPr>
          <w:rFonts w:asciiTheme="minorHAnsi" w:hAnsiTheme="minorHAnsi" w:cstheme="minorHAnsi"/>
          <w:b/>
          <w:sz w:val="22"/>
          <w:szCs w:val="22"/>
          <w:lang w:eastAsia="en-US"/>
        </w:rPr>
      </w:pPr>
    </w:p>
    <w:p w:rsidR="00C56BA5" w:rsidRDefault="00C56BA5" w:rsidP="007D66A9">
      <w:pPr>
        <w:rPr>
          <w:rFonts w:asciiTheme="minorHAnsi" w:hAnsiTheme="minorHAnsi" w:cstheme="minorHAnsi"/>
        </w:rPr>
      </w:pPr>
    </w:p>
    <w:p w:rsidR="00974F6D" w:rsidRPr="0089666C" w:rsidRDefault="00974F6D" w:rsidP="007D66A9">
      <w:pPr>
        <w:rPr>
          <w:rFonts w:asciiTheme="minorHAnsi" w:hAnsiTheme="minorHAnsi" w:cstheme="minorHAnsi"/>
        </w:rPr>
      </w:pPr>
    </w:p>
    <w:p w:rsidR="00750B93" w:rsidRDefault="00750B93" w:rsidP="00974F6D">
      <w:pPr>
        <w:pStyle w:val="Heading1"/>
        <w:numPr>
          <w:ilvl w:val="0"/>
          <w:numId w:val="0"/>
        </w:numPr>
        <w:rPr>
          <w:rFonts w:asciiTheme="minorHAnsi" w:hAnsiTheme="minorHAnsi" w:cstheme="minorHAnsi"/>
        </w:rPr>
      </w:pPr>
      <w:bookmarkStart w:id="42" w:name="_Toc387603585"/>
      <w:r w:rsidRPr="0089666C">
        <w:rPr>
          <w:rFonts w:asciiTheme="minorHAnsi" w:hAnsiTheme="minorHAnsi" w:cstheme="minorHAnsi"/>
        </w:rPr>
        <w:t>Pitanja, odgovori, odluke</w:t>
      </w:r>
      <w:bookmarkEnd w:id="42"/>
    </w:p>
    <w:p w:rsidR="0035768A" w:rsidRPr="0035768A" w:rsidRDefault="0035768A" w:rsidP="0035768A">
      <w:pPr>
        <w:rPr>
          <w:lang w:eastAsia="en-US"/>
        </w:rPr>
      </w:pPr>
    </w:p>
    <w:sectPr w:rsidR="0035768A" w:rsidRPr="0035768A" w:rsidSect="009A6D5F">
      <w:headerReference w:type="default" r:id="rId15"/>
      <w:footerReference w:type="default" r:id="rId16"/>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CCB" w:rsidRDefault="00027CCB">
      <w:r>
        <w:separator/>
      </w:r>
    </w:p>
  </w:endnote>
  <w:endnote w:type="continuationSeparator" w:id="0">
    <w:p w:rsidR="00027CCB" w:rsidRDefault="0002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Default="00C56BA5" w:rsidP="00974F6D">
    <w:pPr>
      <w:pStyle w:val="Footer"/>
      <w:tabs>
        <w:tab w:val="clear" w:pos="9072"/>
        <w:tab w:val="right" w:pos="9540"/>
      </w:tabs>
      <w:ind w:left="-180"/>
      <w:jc w:val="center"/>
    </w:pPr>
    <w:r>
      <w:t xml:space="preserve">Popis ekrana aplikacije       </w:t>
    </w:r>
    <w:r>
      <w:tab/>
      <w:t xml:space="preserve">                                                                                </w:t>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F44AB1">
      <w:rPr>
        <w:noProof/>
        <w:sz w:val="20"/>
        <w:szCs w:val="20"/>
      </w:rPr>
      <w:t>12</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F44AB1">
      <w:rPr>
        <w:noProof/>
        <w:sz w:val="20"/>
        <w:szCs w:val="20"/>
      </w:rPr>
      <w:t>12</w:t>
    </w:r>
    <w:r w:rsidRPr="00531873">
      <w:rPr>
        <w:sz w:val="20"/>
        <w:szCs w:val="20"/>
      </w:rPr>
      <w:fldChar w:fldCharType="end"/>
    </w:r>
  </w:p>
  <w:p w:rsidR="00C56BA5" w:rsidRDefault="00C56BA5"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56BA5"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56BA5" w:rsidRPr="0089666C" w:rsidRDefault="00C56BA5"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Pr>
              <w:rFonts w:ascii="Calibri" w:hAnsi="Calibri" w:cs="Calibri"/>
              <w:color w:val="000000"/>
              <w:sz w:val="22"/>
              <w:szCs w:val="22"/>
              <w:lang w:val="en-US" w:eastAsia="en-US"/>
            </w:rPr>
            <w:t>erzija</w:t>
          </w:r>
          <w:proofErr w:type="spellEnd"/>
          <w:r>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56BA5" w:rsidRPr="0089666C" w:rsidRDefault="00C56BA5"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56BA5" w:rsidRPr="0089666C" w:rsidRDefault="00C56BA5" w:rsidP="00822892">
          <w:pPr>
            <w:tabs>
              <w:tab w:val="center" w:pos="4680"/>
              <w:tab w:val="right" w:pos="9360"/>
            </w:tabs>
            <w:spacing w:after="0"/>
            <w:jc w:val="center"/>
            <w:rPr>
              <w:rFonts w:ascii="Calibri" w:eastAsia="Calibri" w:hAnsi="Calibri"/>
              <w:sz w:val="22"/>
              <w:szCs w:val="22"/>
              <w:lang w:val="en-US" w:eastAsia="en-US"/>
            </w:rPr>
          </w:pPr>
          <w:proofErr w:type="spellStart"/>
          <w:r>
            <w:rPr>
              <w:rFonts w:ascii="Calibri" w:eastAsia="Calibri" w:hAnsi="Calibri"/>
              <w:sz w:val="22"/>
              <w:szCs w:val="22"/>
              <w:lang w:val="en-US" w:eastAsia="en-US"/>
            </w:rPr>
            <w:t>Popis</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ekrana</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aplikacije</w:t>
          </w:r>
          <w:proofErr w:type="spellEnd"/>
        </w:p>
      </w:tc>
      <w:tc>
        <w:tcPr>
          <w:tcW w:w="1417" w:type="dxa"/>
          <w:tcBorders>
            <w:top w:val="single" w:sz="4" w:space="0" w:color="C00000"/>
            <w:left w:val="single" w:sz="4" w:space="0" w:color="C00000"/>
            <w:bottom w:val="single" w:sz="4" w:space="0" w:color="C00000"/>
            <w:right w:val="single" w:sz="4" w:space="0" w:color="C00000"/>
          </w:tcBorders>
        </w:tcPr>
        <w:p w:rsidR="00C56BA5" w:rsidRPr="0089666C" w:rsidRDefault="00C56BA5"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56BA5" w:rsidRPr="0089666C" w:rsidRDefault="00C56BA5"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F44AB1">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56BA5" w:rsidRPr="0089666C" w:rsidRDefault="00C56BA5" w:rsidP="0089666C">
          <w:pPr>
            <w:spacing w:after="0"/>
            <w:jc w:val="center"/>
            <w:rPr>
              <w:rFonts w:ascii="Calibri" w:hAnsi="Calibri" w:cs="Calibri"/>
              <w:color w:val="000000"/>
              <w:sz w:val="20"/>
              <w:szCs w:val="20"/>
              <w:lang w:val="en-US" w:eastAsia="en-US"/>
            </w:rPr>
          </w:pPr>
        </w:p>
      </w:tc>
    </w:tr>
    <w:tr w:rsidR="00C56BA5"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56BA5" w:rsidRPr="0089666C" w:rsidRDefault="00C56BA5"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PB_22</w:t>
          </w:r>
        </w:p>
      </w:tc>
      <w:tc>
        <w:tcPr>
          <w:tcW w:w="2026" w:type="dxa"/>
          <w:tcBorders>
            <w:top w:val="nil"/>
            <w:left w:val="nil"/>
            <w:bottom w:val="single" w:sz="4" w:space="0" w:color="C00000"/>
            <w:right w:val="single" w:sz="4" w:space="0" w:color="C00000"/>
          </w:tcBorders>
          <w:shd w:val="clear" w:color="auto" w:fill="auto"/>
          <w:vAlign w:val="bottom"/>
          <w:hideMark/>
        </w:tcPr>
        <w:p w:rsidR="00C56BA5" w:rsidRPr="0089666C" w:rsidRDefault="00C56BA5"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56BA5" w:rsidRPr="0089666C" w:rsidRDefault="00C56BA5"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56BA5" w:rsidRPr="0089666C" w:rsidRDefault="00C56BA5"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56BA5" w:rsidRPr="0089666C" w:rsidRDefault="00C56BA5" w:rsidP="0089666C">
          <w:pPr>
            <w:spacing w:after="0"/>
            <w:rPr>
              <w:rFonts w:ascii="Calibri" w:hAnsi="Calibri" w:cs="Calibri"/>
              <w:color w:val="000000"/>
              <w:sz w:val="20"/>
              <w:szCs w:val="20"/>
              <w:lang w:val="en-US" w:eastAsia="en-US"/>
            </w:rPr>
          </w:pPr>
        </w:p>
      </w:tc>
    </w:tr>
  </w:tbl>
  <w:p w:rsidR="00C56BA5" w:rsidRPr="0089666C" w:rsidRDefault="00C56BA5"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Default="00C56BA5" w:rsidP="00FC13BA">
    <w:pPr>
      <w:pStyle w:val="Footer"/>
      <w:tabs>
        <w:tab w:val="clear" w:pos="9072"/>
        <w:tab w:val="right" w:pos="9540"/>
      </w:tabs>
      <w:ind w:left="-180"/>
    </w:pPr>
    <w:r w:rsidRPr="0089666C">
      <w:t>Specifikacija slučaja korištenja</w:t>
    </w:r>
    <w:r>
      <w:t>:</w:t>
    </w:r>
    <w:r w:rsidRPr="0089666C">
      <w:t xml:space="preserve"> </w:t>
    </w:r>
    <w:r>
      <w:rPr>
        <w:b/>
      </w:rPr>
      <w:t xml:space="preserve">Popis ekrana aplikacije </w:t>
    </w:r>
    <w:r w:rsidR="000F6037">
      <w:rPr>
        <w:b/>
      </w:rPr>
      <w:t>VIES SUSTAV</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F44AB1">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F44AB1">
      <w:rPr>
        <w:noProof/>
        <w:sz w:val="20"/>
        <w:szCs w:val="20"/>
      </w:rPr>
      <w:t>12</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CCB" w:rsidRDefault="00027CCB">
      <w:r>
        <w:separator/>
      </w:r>
    </w:p>
  </w:footnote>
  <w:footnote w:type="continuationSeparator" w:id="0">
    <w:p w:rsidR="00027CCB" w:rsidRDefault="00027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Pr="0089666C" w:rsidRDefault="00C56BA5"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203F7FDE" wp14:editId="3F19310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0F6037">
      <w:rPr>
        <w:rFonts w:ascii="Calibri" w:eastAsia="Calibri" w:hAnsi="Calibri"/>
        <w:sz w:val="24"/>
        <w:lang w:val="en-US" w:eastAsia="en-US"/>
      </w:rPr>
      <w:t>VIES</w:t>
    </w:r>
    <w:proofErr w:type="gramEnd"/>
    <w:r w:rsidR="000F6037">
      <w:rPr>
        <w:rFonts w:ascii="Calibri" w:eastAsia="Calibri" w:hAnsi="Calibri"/>
        <w:sz w:val="24"/>
        <w:lang w:val="en-US" w:eastAsia="en-US"/>
      </w:rPr>
      <w:t xml:space="preserve"> SUSTAV</w:t>
    </w:r>
    <w:r w:rsidRPr="0089666C">
      <w:rPr>
        <w:rFonts w:ascii="Calibri" w:eastAsia="Calibri" w:hAnsi="Calibri"/>
        <w:sz w:val="22"/>
        <w:szCs w:val="22"/>
        <w:lang w:val="en-US" w:eastAsia="en-US"/>
      </w:rPr>
      <w:t xml:space="preserve">                             Tim: Plan B (T27)</w:t>
    </w:r>
  </w:p>
  <w:p w:rsidR="00C56BA5" w:rsidRPr="0089666C" w:rsidRDefault="00C56BA5"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Pr="0089666C" w:rsidRDefault="00C56BA5"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4132FB92" wp14:editId="5BE9E24F">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0F6037">
      <w:rPr>
        <w:rFonts w:ascii="Calibri" w:eastAsia="Calibri" w:hAnsi="Calibri"/>
        <w:sz w:val="24"/>
        <w:lang w:val="en-US" w:eastAsia="en-US"/>
      </w:rPr>
      <w:t>VIES</w:t>
    </w:r>
    <w:proofErr w:type="gramEnd"/>
    <w:r w:rsidR="000F6037">
      <w:rPr>
        <w:rFonts w:ascii="Calibri" w:eastAsia="Calibri" w:hAnsi="Calibri"/>
        <w:sz w:val="24"/>
        <w:lang w:val="en-US" w:eastAsia="en-US"/>
      </w:rPr>
      <w:t xml:space="preserve"> SUSTAV</w:t>
    </w:r>
    <w:r w:rsidRPr="0089666C">
      <w:rPr>
        <w:rFonts w:ascii="Calibri" w:eastAsia="Calibri" w:hAnsi="Calibri"/>
        <w:sz w:val="22"/>
        <w:szCs w:val="22"/>
        <w:lang w:val="en-US" w:eastAsia="en-US"/>
      </w:rPr>
      <w:t xml:space="preserve">                             Tim: Plan B (T27)</w:t>
    </w:r>
  </w:p>
  <w:p w:rsidR="00C56BA5" w:rsidRPr="002C7504" w:rsidRDefault="00C56BA5"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BA5" w:rsidRPr="0089666C" w:rsidRDefault="00C56BA5"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6E90CE1E" wp14:editId="444050C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0F6037">
      <w:rPr>
        <w:rFonts w:ascii="Calibri" w:eastAsia="Calibri" w:hAnsi="Calibri"/>
        <w:sz w:val="24"/>
        <w:lang w:val="en-US" w:eastAsia="en-US"/>
      </w:rPr>
      <w:t>VIES</w:t>
    </w:r>
    <w:proofErr w:type="gramEnd"/>
    <w:r w:rsidR="000F6037">
      <w:rPr>
        <w:rFonts w:ascii="Calibri" w:eastAsia="Calibri" w:hAnsi="Calibri"/>
        <w:sz w:val="24"/>
        <w:lang w:val="en-US" w:eastAsia="en-US"/>
      </w:rPr>
      <w:t xml:space="preserve"> SUSTAV</w:t>
    </w:r>
    <w:r w:rsidRPr="0089666C">
      <w:rPr>
        <w:rFonts w:ascii="Calibri" w:eastAsia="Calibri" w:hAnsi="Calibri"/>
        <w:sz w:val="22"/>
        <w:szCs w:val="22"/>
        <w:lang w:val="en-US" w:eastAsia="en-US"/>
      </w:rPr>
      <w:t xml:space="preserve">                             Tim: Plan B (T27)</w:t>
    </w:r>
  </w:p>
  <w:p w:rsidR="00C56BA5" w:rsidRPr="0089666C" w:rsidRDefault="00C56BA5"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27CCB"/>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6037"/>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5D76"/>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865A5"/>
    <w:rsid w:val="002911DB"/>
    <w:rsid w:val="002914B0"/>
    <w:rsid w:val="002925D5"/>
    <w:rsid w:val="00294BD7"/>
    <w:rsid w:val="00295853"/>
    <w:rsid w:val="00296A5B"/>
    <w:rsid w:val="0029792C"/>
    <w:rsid w:val="002A2448"/>
    <w:rsid w:val="002A28ED"/>
    <w:rsid w:val="002A423D"/>
    <w:rsid w:val="002B1D1A"/>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49D"/>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80A"/>
    <w:rsid w:val="003A0E39"/>
    <w:rsid w:val="003A56D3"/>
    <w:rsid w:val="003A5CCE"/>
    <w:rsid w:val="003B4BE0"/>
    <w:rsid w:val="003B639F"/>
    <w:rsid w:val="003B7626"/>
    <w:rsid w:val="003C2C4F"/>
    <w:rsid w:val="003C48F1"/>
    <w:rsid w:val="003C72F5"/>
    <w:rsid w:val="003D1453"/>
    <w:rsid w:val="003D2C8C"/>
    <w:rsid w:val="003D44B5"/>
    <w:rsid w:val="003D7701"/>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34C5A"/>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448E"/>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87937"/>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90F"/>
    <w:rsid w:val="00624A74"/>
    <w:rsid w:val="006303C3"/>
    <w:rsid w:val="006305B9"/>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CD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309A"/>
    <w:rsid w:val="00704762"/>
    <w:rsid w:val="007058B6"/>
    <w:rsid w:val="00706641"/>
    <w:rsid w:val="007109C4"/>
    <w:rsid w:val="00716528"/>
    <w:rsid w:val="0072368C"/>
    <w:rsid w:val="00724023"/>
    <w:rsid w:val="007247E6"/>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1B80"/>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25F13"/>
    <w:rsid w:val="00931894"/>
    <w:rsid w:val="00935B89"/>
    <w:rsid w:val="00940FD9"/>
    <w:rsid w:val="009425B6"/>
    <w:rsid w:val="0094302F"/>
    <w:rsid w:val="0095236B"/>
    <w:rsid w:val="00961513"/>
    <w:rsid w:val="00967760"/>
    <w:rsid w:val="009705E4"/>
    <w:rsid w:val="00971D88"/>
    <w:rsid w:val="00972A57"/>
    <w:rsid w:val="00974A90"/>
    <w:rsid w:val="00974F6D"/>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126"/>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3F7E"/>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0964"/>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2A77"/>
    <w:rsid w:val="00B86E47"/>
    <w:rsid w:val="00B90B6D"/>
    <w:rsid w:val="00B95841"/>
    <w:rsid w:val="00B964F3"/>
    <w:rsid w:val="00B96BB9"/>
    <w:rsid w:val="00B97C98"/>
    <w:rsid w:val="00BA13C2"/>
    <w:rsid w:val="00BA5124"/>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0E5E"/>
    <w:rsid w:val="00C428F0"/>
    <w:rsid w:val="00C4500F"/>
    <w:rsid w:val="00C4548E"/>
    <w:rsid w:val="00C56BA5"/>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2F3"/>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59B7"/>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2C02"/>
    <w:rsid w:val="00F23706"/>
    <w:rsid w:val="00F24B7D"/>
    <w:rsid w:val="00F31C60"/>
    <w:rsid w:val="00F34023"/>
    <w:rsid w:val="00F359BD"/>
    <w:rsid w:val="00F3799D"/>
    <w:rsid w:val="00F40C92"/>
    <w:rsid w:val="00F43DC9"/>
    <w:rsid w:val="00F44AB1"/>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C56BA5"/>
    <w:pPr>
      <w:numPr>
        <w:ilvl w:val="1"/>
      </w:numPr>
      <w:pBdr>
        <w:top w:val="none" w:sz="0" w:space="0" w:color="auto"/>
      </w:pBdr>
      <w:spacing w:before="240" w:after="120"/>
      <w:outlineLvl w:val="1"/>
    </w:pPr>
    <w:rPr>
      <w:rFonts w:asciiTheme="minorHAnsi" w:hAnsiTheme="minorHAnsi"/>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C56BA5"/>
    <w:rPr>
      <w:rFonts w:asciiTheme="minorHAnsi" w:hAnsiTheme="minorHAnsi"/>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C56BA5"/>
    <w:pPr>
      <w:numPr>
        <w:ilvl w:val="1"/>
      </w:numPr>
      <w:pBdr>
        <w:top w:val="none" w:sz="0" w:space="0" w:color="auto"/>
      </w:pBdr>
      <w:spacing w:before="240" w:after="120"/>
      <w:outlineLvl w:val="1"/>
    </w:pPr>
    <w:rPr>
      <w:rFonts w:asciiTheme="minorHAnsi" w:hAnsiTheme="minorHAnsi"/>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C56BA5"/>
    <w:rPr>
      <w:rFonts w:asciiTheme="minorHAnsi" w:hAnsiTheme="minorHAnsi"/>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A0EA6-7B66-448B-9D02-3A619375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221</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4597</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20</cp:revision>
  <cp:lastPrinted>2014-06-22T20:41:00Z</cp:lastPrinted>
  <dcterms:created xsi:type="dcterms:W3CDTF">2014-05-04T10:26:00Z</dcterms:created>
  <dcterms:modified xsi:type="dcterms:W3CDTF">2014-06-22T20:45:00Z</dcterms:modified>
</cp:coreProperties>
</file>